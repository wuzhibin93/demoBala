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Filebeat性能测试文档</w:t>
      </w:r>
    </w:p>
    <w:p>
      <w:pPr>
        <w:pStyle w:val="2"/>
      </w:pPr>
    </w:p>
    <w:p>
      <w:pPr>
        <w:pStyle w:val="2"/>
      </w:pPr>
    </w:p>
    <w:p>
      <w:pPr>
        <w:jc w:val="center"/>
      </w:pPr>
      <w:r>
        <w:rPr>
          <w:rFonts w:hint="eastAsia"/>
        </w:rPr>
        <w:t>V1.0.0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  <w:lang w:val="en-US" w:eastAsia="zh-CN"/>
        </w:rPr>
        <w:t>王智强</w:t>
      </w:r>
      <w:r>
        <w:rPr>
          <w:rFonts w:hint="eastAsia"/>
        </w:rPr>
        <w:t xml:space="preserve"> @ Enlink 数据中心</w:t>
      </w:r>
    </w:p>
    <w:p/>
    <w:p/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19"/>
        <w:tabs>
          <w:tab w:val="right" w:leader="dot" w:pos="8306"/>
        </w:tabs>
        <w:spacing w:before="0" w:beforeLines="0" w:after="156" w:afterLines="50"/>
        <w:jc w:val="center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t>目录</w:t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_Toc27551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_Toc27551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_Toc3118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1.1. 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_Toc3118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_Toc31657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1.2. </w:t>
      </w:r>
      <w:r>
        <w:rPr>
          <w:rFonts w:hint="eastAsia"/>
          <w:lang w:val="en-US" w:eastAsia="zh-CN"/>
        </w:rPr>
        <w:t>测试环境</w:t>
      </w:r>
      <w:r>
        <w:tab/>
      </w:r>
      <w:r>
        <w:fldChar w:fldCharType="begin"/>
      </w:r>
      <w:r>
        <w:instrText xml:space="preserve"> PAGEREF _Toc31657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_Toc10929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测试方法</w:t>
      </w:r>
      <w:r>
        <w:tab/>
      </w:r>
      <w:r>
        <w:fldChar w:fldCharType="begin"/>
      </w:r>
      <w:r>
        <w:instrText xml:space="preserve"> PAGEREF _Toc10929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_Toc4700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测试数据</w:t>
      </w:r>
      <w:r>
        <w:tab/>
      </w:r>
      <w:r>
        <w:fldChar w:fldCharType="begin"/>
      </w:r>
      <w:r>
        <w:instrText xml:space="preserve"> PAGEREF _Toc4700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_Toc30082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 </w:t>
      </w:r>
      <w:r>
        <w:rPr>
          <w:rFonts w:hint="eastAsia"/>
          <w:lang w:val="en-US" w:eastAsia="zh-CN"/>
        </w:rPr>
        <w:t>配置文件参数测试</w:t>
      </w:r>
      <w:r>
        <w:tab/>
      </w:r>
      <w:r>
        <w:fldChar w:fldCharType="begin"/>
      </w:r>
      <w:r>
        <w:instrText xml:space="preserve"> PAGEREF _Toc30082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_Toc21582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2.1. </w:t>
      </w:r>
      <w:r>
        <w:rPr>
          <w:rFonts w:hint="eastAsia"/>
          <w:lang w:val="en-US" w:eastAsia="zh-CN"/>
        </w:rPr>
        <w:t>compression_level</w:t>
      </w:r>
      <w:r>
        <w:tab/>
      </w:r>
      <w:r>
        <w:fldChar w:fldCharType="begin"/>
      </w:r>
      <w:r>
        <w:instrText xml:space="preserve"> PAGEREF _Toc21582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_Toc23328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2.2. </w:t>
      </w:r>
      <w:r>
        <w:rPr>
          <w:rFonts w:hint="eastAsia"/>
          <w:lang w:val="en-US" w:eastAsia="zh-CN"/>
        </w:rPr>
        <w:t>worker</w:t>
      </w:r>
      <w:r>
        <w:tab/>
      </w:r>
      <w:r>
        <w:fldChar w:fldCharType="begin"/>
      </w:r>
      <w:r>
        <w:instrText xml:space="preserve"> PAGEREF _Toc23328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_Toc26939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2.3. </w:t>
      </w:r>
      <w:r>
        <w:rPr>
          <w:rFonts w:hint="eastAsia"/>
          <w:lang w:val="en-US" w:eastAsia="zh-CN"/>
        </w:rPr>
        <w:t>bulk_max_size</w:t>
      </w:r>
      <w:r>
        <w:tab/>
      </w:r>
      <w:r>
        <w:fldChar w:fldCharType="begin"/>
      </w:r>
      <w:r>
        <w:instrText xml:space="preserve"> PAGEREF _Toc26939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_Toc29354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最优配置</w:t>
      </w:r>
      <w:r>
        <w:tab/>
      </w:r>
      <w:r>
        <w:fldChar w:fldCharType="begin"/>
      </w:r>
      <w:r>
        <w:instrText xml:space="preserve"> PAGEREF _Toc29354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_Toc10444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连接Elasticsearch节点数量测试</w:t>
      </w:r>
      <w:r>
        <w:tab/>
      </w:r>
      <w:r>
        <w:fldChar w:fldCharType="begin"/>
      </w:r>
      <w:r>
        <w:instrText xml:space="preserve"> PAGEREF _Toc10444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_Toc1539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节点测试</w:t>
      </w:r>
      <w:r>
        <w:tab/>
      </w:r>
      <w:r>
        <w:fldChar w:fldCharType="begin"/>
      </w:r>
      <w:r>
        <w:instrText xml:space="preserve"> PAGEREF _Toc1539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_Toc19129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硬件配置对Filebeat性能的影响</w:t>
      </w:r>
      <w:r>
        <w:tab/>
      </w:r>
      <w:r>
        <w:fldChar w:fldCharType="begin"/>
      </w:r>
      <w:r>
        <w:instrText xml:space="preserve"> PAGEREF _Toc19129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_Toc5627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测试环境</w:t>
      </w:r>
      <w:r>
        <w:tab/>
      </w:r>
      <w:r>
        <w:fldChar w:fldCharType="begin"/>
      </w:r>
      <w:r>
        <w:instrText xml:space="preserve"> PAGEREF _Toc5627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_Toc7348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测试方法</w:t>
      </w:r>
      <w:r>
        <w:tab/>
      </w:r>
      <w:r>
        <w:fldChar w:fldCharType="begin"/>
      </w:r>
      <w:r>
        <w:instrText xml:space="preserve"> PAGEREF _Toc7348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_Toc28922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内存大小对Filebeat的影响</w:t>
      </w:r>
      <w:r>
        <w:tab/>
      </w:r>
      <w:r>
        <w:fldChar w:fldCharType="begin"/>
      </w:r>
      <w:r>
        <w:instrText xml:space="preserve"> PAGEREF _Toc28922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_Toc5382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CPU性能对Filebeat的影响</w:t>
      </w:r>
      <w:r>
        <w:tab/>
      </w:r>
      <w:r>
        <w:fldChar w:fldCharType="begin"/>
      </w:r>
      <w:r>
        <w:instrText xml:space="preserve"> PAGEREF _Toc5382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_Toc30650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Elasticsearch对Filebeat的影响</w:t>
      </w:r>
      <w:r>
        <w:tab/>
      </w:r>
      <w:r>
        <w:fldChar w:fldCharType="begin"/>
      </w:r>
      <w:r>
        <w:instrText xml:space="preserve"> PAGEREF _Toc30650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_Toc3783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硬件配置</w:t>
      </w:r>
      <w:r>
        <w:tab/>
      </w:r>
      <w:r>
        <w:fldChar w:fldCharType="begin"/>
      </w:r>
      <w:r>
        <w:instrText xml:space="preserve"> PAGEREF _Toc3783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_Toc18704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节点数据转移</w:t>
      </w:r>
      <w:r>
        <w:tab/>
      </w:r>
      <w:r>
        <w:fldChar w:fldCharType="begin"/>
      </w:r>
      <w:r>
        <w:instrText xml:space="preserve"> PAGEREF _Toc18704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_Toc9492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Filebeat稳定性</w:t>
      </w:r>
      <w:r>
        <w:tab/>
      </w:r>
      <w:r>
        <w:fldChar w:fldCharType="begin"/>
      </w:r>
      <w:r>
        <w:instrText xml:space="preserve"> PAGEREF _Toc9492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_Toc5343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Filebeat长期运行稳定性测试</w:t>
      </w:r>
      <w:r>
        <w:tab/>
      </w:r>
      <w:r>
        <w:fldChar w:fldCharType="begin"/>
      </w:r>
      <w:r>
        <w:instrText xml:space="preserve"> PAGEREF _Toc5343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_Toc3246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容灾能力</w:t>
      </w:r>
      <w:r>
        <w:tab/>
      </w:r>
      <w:r>
        <w:fldChar w:fldCharType="begin"/>
      </w:r>
      <w:r>
        <w:instrText xml:space="preserve"> PAGEREF _Toc3246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sectPr>
          <w:headerReference r:id="rId4" w:type="first"/>
          <w:footerReference r:id="rId5" w:type="firs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4"/>
        <w:jc w:val="left"/>
      </w:pPr>
      <w:bookmarkStart w:id="1" w:name="_Toc14211"/>
      <w:bookmarkStart w:id="2" w:name="_Toc27551"/>
      <w:r>
        <w:rPr>
          <w:rFonts w:hint="eastAsia"/>
        </w:rPr>
        <w:t>概述</w:t>
      </w:r>
      <w:bookmarkEnd w:id="1"/>
      <w:bookmarkEnd w:id="2"/>
    </w:p>
    <w:p>
      <w:pPr>
        <w:pStyle w:val="5"/>
      </w:pPr>
      <w:bookmarkStart w:id="3" w:name="_Toc3118"/>
      <w:r>
        <w:rPr>
          <w:rFonts w:hint="eastAsia"/>
        </w:rPr>
        <w:t>说明</w:t>
      </w:r>
      <w:bookmarkEnd w:id="3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本文档描述Filbeat在不同配置下向Elasticsearch索引推送数据的速度，硬件配置和Elasticsearch对Filebeat索引性能的影响以及Filebeat的稳定性和容灾能力。</w:t>
      </w:r>
    </w:p>
    <w:p>
      <w:pPr>
        <w:pStyle w:val="5"/>
      </w:pPr>
      <w:bookmarkStart w:id="4" w:name="_Toc31657"/>
      <w:r>
        <w:rPr>
          <w:rFonts w:hint="eastAsia"/>
          <w:lang w:val="en-US" w:eastAsia="zh-CN"/>
        </w:rPr>
        <w:t>测试环境</w:t>
      </w:r>
      <w:bookmarkEnd w:id="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本文中Filebeat的测试环境为VMware创建的虚拟服务器，虚拟服务器的操作系统为：CentOS Linux release 7.4.1708 (Core)。硬件配置信息为：CPU(英特尔 Xeon(至强) E5645 @ 2.40GHz 六核 (X2) )，内存（32G），硬盘（1.5T），带宽1000Mbps（多台服务器公用）。</w:t>
      </w:r>
    </w:p>
    <w:p>
      <w:pPr>
        <w:pStyle w:val="5"/>
        <w:rPr>
          <w:rFonts w:hint="eastAsia"/>
          <w:lang w:val="en-US" w:eastAsia="zh-CN"/>
        </w:rPr>
      </w:pPr>
      <w:bookmarkStart w:id="5" w:name="_Toc10929"/>
      <w:r>
        <w:rPr>
          <w:rFonts w:hint="eastAsia"/>
          <w:lang w:val="en-US" w:eastAsia="zh-CN"/>
        </w:rPr>
        <w:t>测试方法</w:t>
      </w:r>
      <w:bookmarkEnd w:id="5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本文档关于性能测试采用的方法为单一变量法，及保持其他参数不变的情况下对某一参数进行改动分析其性能变化。</w:t>
      </w:r>
    </w:p>
    <w:p>
      <w:pPr>
        <w:pStyle w:val="5"/>
        <w:rPr>
          <w:rFonts w:hint="eastAsia"/>
          <w:lang w:val="en-US" w:eastAsia="zh-CN"/>
        </w:rPr>
      </w:pPr>
      <w:bookmarkStart w:id="6" w:name="_Toc4700"/>
      <w:r>
        <w:rPr>
          <w:rFonts w:hint="eastAsia"/>
          <w:lang w:val="en-US" w:eastAsia="zh-CN"/>
        </w:rPr>
        <w:t>测试数据</w:t>
      </w:r>
      <w:bookmarkEnd w:id="6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本文中Filebeat扫描的数据源为res日志，res日志为CASBS后台EnWAS系统用户访问资源的操作记录，具体实例如表1-1所示：</w:t>
      </w: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res</w:t>
      </w:r>
      <w:r>
        <w:rPr>
          <w:rFonts w:hint="eastAsia"/>
          <w:lang w:eastAsia="zh-CN"/>
        </w:rPr>
        <w:t>具体日志实例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7"/>
              <w:ind w:left="420" w:left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2018-12-04 13:40:49|WARNING|wangzq|zaf_group|第三方用户|0254799d489846bc9a2674d8b8e03fac|192.168.32.181|www.baidu.com|1145|389|1534|DELETE|HTTP/1.1|www.baidu.com/images/index_sy.js|404|128|text/xml|Mozilla/5.0 (Windows NT 10.0; Win64; x64) AppleWebKit/537.36 (KHTML, like Gecko) Chrome/67.0.3396.99 Safari/537.36|https://192.168.32.181:455/client/|</w:t>
            </w:r>
          </w:p>
        </w:tc>
      </w:tr>
    </w:tbl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res日志数据由Filbeat扫入Elasticsearch集群索引的每条数据格式实例为下图1-1：</w:t>
      </w:r>
    </w:p>
    <w:p>
      <w:pPr>
        <w:rPr>
          <w:rFonts w:hint="eastAsia"/>
          <w:lang w:eastAsia="zh-CN"/>
        </w:rPr>
      </w:pPr>
    </w:p>
    <w:p>
      <w:pPr>
        <w:jc w:val="center"/>
      </w:pPr>
      <w:r>
        <w:rPr>
          <w:bdr w:val="single" w:sz="4" w:space="0"/>
        </w:rPr>
        <w:drawing>
          <wp:inline distT="0" distB="0" distL="114300" distR="114300">
            <wp:extent cx="1689100" cy="2146300"/>
            <wp:effectExtent l="0" t="0" r="635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res日志数据格式实例</w:t>
      </w:r>
    </w:p>
    <w:p>
      <w:r>
        <w:rPr>
          <w:rFonts w:hint="eastAsia"/>
        </w:rPr>
        <w:br w:type="page"/>
      </w:r>
    </w:p>
    <w:p>
      <w:pPr>
        <w:pStyle w:val="4"/>
        <w:jc w:val="left"/>
      </w:pPr>
      <w:bookmarkStart w:id="7" w:name="_Toc30082"/>
      <w:r>
        <w:rPr>
          <w:rFonts w:hint="eastAsia"/>
          <w:lang w:val="en-US" w:eastAsia="zh-CN"/>
        </w:rPr>
        <w:t>配置文件参数测试</w:t>
      </w:r>
      <w:bookmarkEnd w:id="7"/>
    </w:p>
    <w:p>
      <w:pPr>
        <w:pStyle w:val="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本章节描述Filebeat配置文件filebeat.yml中配置参数worker，compression_level，</w:t>
      </w: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bulk_max_size，对Filebeat向Elasticsearch推送数据性能的影响。作为对比，首先测试worker,compression_level,bulk_max_size为默认值1，0，50时Filebeat的推送能力如表2-1所示：</w:t>
      </w: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Filebeat性能测试数据</w:t>
      </w:r>
    </w:p>
    <w:tbl>
      <w:tblPr>
        <w:tblStyle w:val="26"/>
        <w:tblW w:w="8522" w:type="dxa"/>
        <w:tblInd w:w="0" w:type="dxa"/>
        <w:tblBorders>
          <w:top w:val="single" w:color="595959" w:themeColor="text1" w:themeTint="A5" w:sz="4" w:space="0"/>
          <w:left w:val="single" w:color="595959" w:themeColor="text1" w:themeTint="A5" w:sz="4" w:space="0"/>
          <w:bottom w:val="single" w:color="595959" w:themeColor="text1" w:themeTint="A5" w:sz="4" w:space="0"/>
          <w:right w:val="single" w:color="595959" w:themeColor="text1" w:themeTint="A5" w:sz="4" w:space="0"/>
          <w:insideH w:val="single" w:color="595959" w:themeColor="text1" w:themeTint="A5" w:sz="4" w:space="0"/>
          <w:insideV w:val="single" w:color="595959" w:themeColor="text1" w:themeTint="A5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415"/>
        <w:gridCol w:w="1096"/>
        <w:gridCol w:w="1962"/>
        <w:gridCol w:w="3049"/>
      </w:tblGrid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32" w:hRule="atLeast"/>
        </w:trPr>
        <w:tc>
          <w:tcPr>
            <w:tcW w:w="241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lang w:val="en-US" w:eastAsia="zh-CN"/>
              </w:rPr>
              <w:t>compression_level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worker</w:t>
            </w:r>
          </w:p>
        </w:tc>
        <w:tc>
          <w:tcPr>
            <w:tcW w:w="1962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lang w:val="en-US" w:eastAsia="zh-CN"/>
              </w:rPr>
              <w:t>bulk_max_size</w:t>
            </w:r>
          </w:p>
        </w:tc>
        <w:tc>
          <w:tcPr>
            <w:tcW w:w="304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Filebeat最大推送(条/s)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1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62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4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</w:pPr>
      <w:bookmarkStart w:id="8" w:name="_Toc21582"/>
      <w:r>
        <w:rPr>
          <w:rFonts w:hint="eastAsia"/>
          <w:lang w:val="en-US" w:eastAsia="zh-CN"/>
        </w:rPr>
        <w:t>compression_level</w:t>
      </w:r>
      <w:bookmarkEnd w:id="8"/>
    </w:p>
    <w:p>
      <w:pPr>
        <w:pStyle w:val="2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compression_level即Filebeat向Elasticsearch发送数据压缩级别，取值范围为0~9默认值为0，增加压缩级别将减少网络使用，但会增加CPU使用率。Filebeat</w:t>
      </w:r>
      <w:r>
        <w:rPr>
          <w:rFonts w:hint="eastAsia" w:asciiTheme="minorEastAsia" w:hAnsiTheme="minorEastAsia" w:cstheme="minorEastAsia"/>
          <w:lang w:val="en-US" w:eastAsia="zh-CN"/>
        </w:rPr>
        <w:t>性能随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compression_level配值</w:t>
      </w:r>
      <w:r>
        <w:rPr>
          <w:rFonts w:hint="eastAsia" w:asciiTheme="minorEastAsia" w:hAnsiTheme="minorEastAsia" w:cstheme="minorEastAsia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变化</w:t>
      </w:r>
      <w:r>
        <w:rPr>
          <w:rFonts w:hint="eastAsia" w:asciiTheme="minorEastAsia" w:hAnsiTheme="minorEastAsia" w:cstheme="minorEastAsia"/>
          <w:lang w:val="en-US" w:eastAsia="zh-CN"/>
        </w:rPr>
        <w:t>如表2-2所示：</w:t>
      </w: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Filebeat性能测试数据</w:t>
      </w:r>
    </w:p>
    <w:tbl>
      <w:tblPr>
        <w:tblStyle w:val="26"/>
        <w:tblW w:w="8522" w:type="dxa"/>
        <w:tblInd w:w="0" w:type="dxa"/>
        <w:tblBorders>
          <w:top w:val="single" w:color="595959" w:themeColor="text1" w:themeTint="A5" w:sz="4" w:space="0"/>
          <w:left w:val="single" w:color="595959" w:themeColor="text1" w:themeTint="A5" w:sz="4" w:space="0"/>
          <w:bottom w:val="single" w:color="595959" w:themeColor="text1" w:themeTint="A5" w:sz="4" w:space="0"/>
          <w:right w:val="single" w:color="595959" w:themeColor="text1" w:themeTint="A5" w:sz="4" w:space="0"/>
          <w:insideH w:val="single" w:color="595959" w:themeColor="text1" w:themeTint="A5" w:sz="4" w:space="0"/>
          <w:insideV w:val="single" w:color="595959" w:themeColor="text1" w:themeTint="A5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421"/>
        <w:gridCol w:w="1096"/>
        <w:gridCol w:w="1950"/>
        <w:gridCol w:w="3055"/>
      </w:tblGrid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32" w:hRule="atLeast"/>
        </w:trPr>
        <w:tc>
          <w:tcPr>
            <w:tcW w:w="2421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lang w:val="en-US" w:eastAsia="zh-CN"/>
              </w:rPr>
              <w:t>compression_level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worker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lang w:val="en-US" w:eastAsia="zh-CN"/>
              </w:rPr>
              <w:t>bulk_max_size</w:t>
            </w:r>
          </w:p>
        </w:tc>
        <w:tc>
          <w:tcPr>
            <w:tcW w:w="305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Filebeat最大推送(条/s)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5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5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920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5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880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7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5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920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9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5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800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由上表所述，compression_level的改动对Filebeat向Elasticsearch推送数据的性能影响并不大，考虑到compression_level值增高对cpu的消耗增高则设置compression_level的值为0。</w:t>
      </w:r>
    </w:p>
    <w:p>
      <w:pPr>
        <w:pStyle w:val="5"/>
      </w:pPr>
      <w:bookmarkStart w:id="9" w:name="_Toc23328"/>
      <w:r>
        <w:rPr>
          <w:rFonts w:hint="eastAsia"/>
          <w:lang w:val="en-US" w:eastAsia="zh-CN"/>
        </w:rPr>
        <w:t>worker</w:t>
      </w:r>
      <w:bookmarkEnd w:id="9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worker即当前主机向每个Elasticsearch节点发布事件的线程数量，取值范围不小于1，默认值为1。worker不同值时候Filebeat的推送性能如表2-3所示：</w:t>
      </w: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Filebeat性能测试数据</w:t>
      </w:r>
    </w:p>
    <w:tbl>
      <w:tblPr>
        <w:tblStyle w:val="26"/>
        <w:tblW w:w="8522" w:type="dxa"/>
        <w:tblInd w:w="0" w:type="dxa"/>
        <w:tblBorders>
          <w:top w:val="single" w:color="595959" w:themeColor="text1" w:themeTint="A5" w:sz="4" w:space="0"/>
          <w:left w:val="single" w:color="595959" w:themeColor="text1" w:themeTint="A5" w:sz="4" w:space="0"/>
          <w:bottom w:val="single" w:color="595959" w:themeColor="text1" w:themeTint="A5" w:sz="4" w:space="0"/>
          <w:right w:val="single" w:color="595959" w:themeColor="text1" w:themeTint="A5" w:sz="4" w:space="0"/>
          <w:insideH w:val="single" w:color="595959" w:themeColor="text1" w:themeTint="A5" w:sz="4" w:space="0"/>
          <w:insideV w:val="single" w:color="595959" w:themeColor="text1" w:themeTint="A5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409"/>
        <w:gridCol w:w="1108"/>
        <w:gridCol w:w="1938"/>
        <w:gridCol w:w="3067"/>
      </w:tblGrid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34" w:hRule="atLeast"/>
          <w:tblHeader/>
        </w:trPr>
        <w:tc>
          <w:tcPr>
            <w:tcW w:w="2409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lang w:val="en-US" w:eastAsia="zh-CN"/>
              </w:rPr>
              <w:t>compression_level</w:t>
            </w:r>
          </w:p>
        </w:tc>
        <w:tc>
          <w:tcPr>
            <w:tcW w:w="1108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worker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lang w:val="en-US" w:eastAsia="zh-CN"/>
              </w:rPr>
              <w:t>bulk_max_size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pStyle w:val="27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Filebeat最大推送(条/s)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0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0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0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0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0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0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0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0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0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0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0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0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2050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0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0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0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0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0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0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0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0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0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0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0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0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0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0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0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0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0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0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40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0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</w:t>
            </w:r>
          </w:p>
        </w:tc>
      </w:tr>
    </w:tbl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综上所述，Filebeat向Elasticsearch推送数据的性能随着worker增加而增加，但是当worker大于14以后则性能变化不大反而有下降趋势，为避免不必要的消耗则设置worker值为14。</w:t>
      </w:r>
    </w:p>
    <w:p>
      <w:pPr>
        <w:pStyle w:val="5"/>
        <w:rPr>
          <w:rFonts w:hint="eastAsia"/>
          <w:lang w:eastAsia="zh-CN"/>
        </w:rPr>
      </w:pPr>
      <w:bookmarkStart w:id="10" w:name="_Toc26939"/>
      <w:r>
        <w:rPr>
          <w:rFonts w:hint="eastAsia"/>
          <w:lang w:val="en-US" w:eastAsia="zh-CN"/>
        </w:rPr>
        <w:t>bulk_max_size</w:t>
      </w:r>
      <w:bookmarkEnd w:id="1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bulk_max_size</w:t>
      </w:r>
      <w:r>
        <w:rPr>
          <w:rFonts w:hint="eastAsia"/>
          <w:lang w:val="en-US" w:eastAsia="zh-CN"/>
        </w:rPr>
        <w:t>即Elasticsearch bulk api批次处理数据的数量，默认值为50，worker不同值时候Filebeat的推送性能如表2-4所示：</w:t>
      </w: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Filebeat性能测试数据</w:t>
      </w:r>
    </w:p>
    <w:tbl>
      <w:tblPr>
        <w:tblStyle w:val="26"/>
        <w:tblW w:w="8522" w:type="dxa"/>
        <w:tblInd w:w="0" w:type="dxa"/>
        <w:tblBorders>
          <w:top w:val="single" w:color="595959" w:themeColor="text1" w:themeTint="A5" w:sz="4" w:space="0"/>
          <w:left w:val="single" w:color="595959" w:themeColor="text1" w:themeTint="A5" w:sz="4" w:space="0"/>
          <w:bottom w:val="single" w:color="595959" w:themeColor="text1" w:themeTint="A5" w:sz="4" w:space="0"/>
          <w:right w:val="single" w:color="595959" w:themeColor="text1" w:themeTint="A5" w:sz="4" w:space="0"/>
          <w:insideH w:val="single" w:color="595959" w:themeColor="text1" w:themeTint="A5" w:sz="4" w:space="0"/>
          <w:insideV w:val="single" w:color="595959" w:themeColor="text1" w:themeTint="A5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398"/>
        <w:gridCol w:w="1131"/>
        <w:gridCol w:w="1926"/>
        <w:gridCol w:w="3067"/>
      </w:tblGrid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32" w:hRule="atLeast"/>
          <w:tblHeader/>
        </w:trPr>
        <w:tc>
          <w:tcPr>
            <w:tcW w:w="2398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lang w:val="en-US" w:eastAsia="zh-CN"/>
              </w:rPr>
              <w:t>compression_level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worker</w:t>
            </w:r>
          </w:p>
        </w:tc>
        <w:tc>
          <w:tcPr>
            <w:tcW w:w="1926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lang w:val="en-US" w:eastAsia="zh-CN"/>
              </w:rPr>
              <w:t>bulk_max_size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Filebeat最大推送(条/s)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3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2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3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2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3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2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1250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3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2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3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2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1550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3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2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1650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3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2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1680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3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2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1680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3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2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3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2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3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2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1700</w:t>
            </w:r>
          </w:p>
        </w:tc>
      </w:tr>
    </w:tbl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综上所述，bulk_max_size值小于500时候，Filebeat推送数据的性能跟bulk_max_size值有明显的正向关系，值大于500时候性能趋于稳定跟bulk_max_size值无明显关系。</w:t>
      </w:r>
    </w:p>
    <w:p>
      <w:pPr>
        <w:pStyle w:val="5"/>
        <w:rPr>
          <w:rFonts w:hint="eastAsia"/>
          <w:lang w:val="en-US" w:eastAsia="zh-CN"/>
        </w:rPr>
      </w:pPr>
      <w:bookmarkStart w:id="11" w:name="_Toc29354"/>
      <w:r>
        <w:rPr>
          <w:rFonts w:hint="eastAsia"/>
          <w:lang w:val="en-US" w:eastAsia="zh-CN"/>
        </w:rPr>
        <w:t>最优配置</w:t>
      </w:r>
      <w:bookmarkEnd w:id="11"/>
    </w:p>
    <w:p>
      <w:pPr>
        <w:pStyle w:val="2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根据上述三小节测试结果表得知，Filebeat推送数据的性能随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compression_level</w:t>
      </w:r>
      <w:r>
        <w:rPr>
          <w:rFonts w:hint="eastAsia" w:asciiTheme="minorEastAsia" w:hAnsiTheme="minorEastAsia" w:cstheme="minorEastAsia"/>
          <w:lang w:val="en-US" w:eastAsia="zh-CN"/>
        </w:rPr>
        <w:t>值增大而衰减，随</w:t>
      </w:r>
      <w:r>
        <w:rPr>
          <w:rFonts w:hint="eastAsia"/>
          <w:lang w:val="en-US" w:eastAsia="zh-CN"/>
        </w:rPr>
        <w:t>worker以及</w:t>
      </w:r>
      <w:r>
        <w:rPr>
          <w:rFonts w:hint="eastAsia"/>
        </w:rPr>
        <w:t>bulk_max_size</w:t>
      </w:r>
      <w:r>
        <w:rPr>
          <w:rFonts w:hint="eastAsia"/>
          <w:lang w:val="en-US" w:eastAsia="zh-CN"/>
        </w:rPr>
        <w:t>值的增大先是增加然后趋于稳定，则可以先确定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compression_level</w:t>
      </w:r>
      <w:r>
        <w:rPr>
          <w:rFonts w:hint="eastAsia" w:asciiTheme="minorEastAsia" w:hAnsiTheme="minorEastAsia" w:cstheme="minorEastAsia"/>
          <w:lang w:val="en-US" w:eastAsia="zh-CN"/>
        </w:rPr>
        <w:t>的值为0后再根据之前所得结果测试Filebeat配置文件的最优配置，具体结果如表2-5所示：</w:t>
      </w: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Filebeat性能测试数据</w:t>
      </w:r>
    </w:p>
    <w:tbl>
      <w:tblPr>
        <w:tblStyle w:val="26"/>
        <w:tblW w:w="8522" w:type="dxa"/>
        <w:tblInd w:w="0" w:type="dxa"/>
        <w:tblBorders>
          <w:top w:val="single" w:color="595959" w:themeColor="text1" w:themeTint="A5" w:sz="4" w:space="0"/>
          <w:left w:val="single" w:color="595959" w:themeColor="text1" w:themeTint="A5" w:sz="4" w:space="0"/>
          <w:bottom w:val="single" w:color="595959" w:themeColor="text1" w:themeTint="A5" w:sz="4" w:space="0"/>
          <w:right w:val="single" w:color="595959" w:themeColor="text1" w:themeTint="A5" w:sz="4" w:space="0"/>
          <w:insideH w:val="single" w:color="595959" w:themeColor="text1" w:themeTint="A5" w:sz="4" w:space="0"/>
          <w:insideV w:val="single" w:color="595959" w:themeColor="text1" w:themeTint="A5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386"/>
        <w:gridCol w:w="1131"/>
        <w:gridCol w:w="1938"/>
        <w:gridCol w:w="3067"/>
      </w:tblGrid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" w:hRule="atLeast"/>
          <w:tblHeader/>
        </w:trPr>
        <w:tc>
          <w:tcPr>
            <w:tcW w:w="2386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lang w:val="en-US" w:eastAsia="zh-CN"/>
              </w:rPr>
              <w:t>compression_level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worker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lang w:val="en-US" w:eastAsia="zh-CN"/>
              </w:rPr>
              <w:t>bulk_max_size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pStyle w:val="27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Filebeat最大推送(条/s)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" w:hRule="atLeast"/>
        </w:trPr>
        <w:tc>
          <w:tcPr>
            <w:tcW w:w="238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" w:hRule="atLeast"/>
        </w:trPr>
        <w:tc>
          <w:tcPr>
            <w:tcW w:w="238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" w:hRule="atLeast"/>
        </w:trPr>
        <w:tc>
          <w:tcPr>
            <w:tcW w:w="238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" w:hRule="atLeast"/>
        </w:trPr>
        <w:tc>
          <w:tcPr>
            <w:tcW w:w="238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" w:hRule="atLeast"/>
        </w:trPr>
        <w:tc>
          <w:tcPr>
            <w:tcW w:w="238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" w:hRule="atLeast"/>
        </w:trPr>
        <w:tc>
          <w:tcPr>
            <w:tcW w:w="238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" w:hRule="atLeast"/>
        </w:trPr>
        <w:tc>
          <w:tcPr>
            <w:tcW w:w="238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" w:hRule="atLeast"/>
        </w:trPr>
        <w:tc>
          <w:tcPr>
            <w:tcW w:w="238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" w:hRule="atLeast"/>
        </w:trPr>
        <w:tc>
          <w:tcPr>
            <w:tcW w:w="238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" w:hRule="atLeast"/>
        </w:trPr>
        <w:tc>
          <w:tcPr>
            <w:tcW w:w="238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3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938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306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4000</w:t>
            </w:r>
          </w:p>
        </w:tc>
      </w:tr>
    </w:tbl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通过以上测试得知，Filebeat配置文件filebeat.yml中compression_level，worker，bulk_max_size，分为配置为0，14，600时，Filebeat向Elasticsearch推送数据的性能最优为4300条/s。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4"/>
        <w:jc w:val="left"/>
        <w:rPr>
          <w:rFonts w:hint="eastAsia"/>
          <w:lang w:val="en-US" w:eastAsia="zh-CN"/>
        </w:rPr>
      </w:pPr>
      <w:bookmarkStart w:id="12" w:name="_Toc10444"/>
      <w:r>
        <w:rPr>
          <w:rFonts w:hint="eastAsia"/>
          <w:lang w:val="en-US" w:eastAsia="zh-CN"/>
        </w:rPr>
        <w:t>连接Elasticsearch节点数量测试</w:t>
      </w:r>
      <w:bookmarkEnd w:id="12"/>
    </w:p>
    <w:p>
      <w:pPr>
        <w:pStyle w:val="5"/>
        <w:rPr>
          <w:rFonts w:hint="eastAsia"/>
          <w:lang w:val="en-US" w:eastAsia="zh-CN"/>
        </w:rPr>
      </w:pPr>
      <w:bookmarkStart w:id="13" w:name="_Toc1539"/>
      <w:r>
        <w:rPr>
          <w:rFonts w:hint="eastAsia"/>
          <w:lang w:val="en-US" w:eastAsia="zh-CN"/>
        </w:rPr>
        <w:t>节点测试</w:t>
      </w:r>
      <w:bookmarkEnd w:id="13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通过改变Filebeat连接Elasticsearch集群服务器的节点数量来观察Filebeat的变化，测试结果如表3-1所示：</w:t>
      </w:r>
    </w:p>
    <w:tbl>
      <w:tblPr>
        <w:tblStyle w:val="26"/>
        <w:tblW w:w="8409" w:type="dxa"/>
        <w:tblInd w:w="0" w:type="dxa"/>
        <w:tblBorders>
          <w:top w:val="single" w:color="595959" w:themeColor="text1" w:themeTint="A5" w:sz="4" w:space="0"/>
          <w:left w:val="single" w:color="595959" w:themeColor="text1" w:themeTint="A5" w:sz="4" w:space="0"/>
          <w:bottom w:val="single" w:color="595959" w:themeColor="text1" w:themeTint="A5" w:sz="4" w:space="0"/>
          <w:right w:val="single" w:color="595959" w:themeColor="text1" w:themeTint="A5" w:sz="4" w:space="0"/>
          <w:insideH w:val="single" w:color="595959" w:themeColor="text1" w:themeTint="A5" w:sz="4" w:space="0"/>
          <w:insideV w:val="single" w:color="595959" w:themeColor="text1" w:themeTint="A5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532"/>
        <w:gridCol w:w="4189"/>
        <w:gridCol w:w="2688"/>
      </w:tblGrid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32" w:hRule="atLeast"/>
        </w:trPr>
        <w:tc>
          <w:tcPr>
            <w:tcW w:w="1532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节点数量</w:t>
            </w:r>
          </w:p>
        </w:tc>
        <w:tc>
          <w:tcPr>
            <w:tcW w:w="418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lang w:val="en-US" w:eastAsia="zh-CN"/>
              </w:rPr>
              <w:t>compression_level</w:t>
            </w:r>
            <w:r>
              <w:rPr>
                <w:rFonts w:hint="eastAsia"/>
                <w:b/>
                <w:bCs/>
                <w:lang w:val="en-US" w:eastAsia="zh-CN"/>
              </w:rPr>
              <w:t>，worker，</w:t>
            </w:r>
            <w:r>
              <w:rPr>
                <w:rFonts w:hint="eastAsia" w:eastAsiaTheme="minorEastAsia"/>
                <w:b/>
                <w:bCs/>
                <w:lang w:val="en-US" w:eastAsia="zh-CN"/>
              </w:rPr>
              <w:t>bulk_max_size</w:t>
            </w:r>
          </w:p>
        </w:tc>
        <w:tc>
          <w:tcPr>
            <w:tcW w:w="2688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Filebeat最大推送(条/s)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1532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  <w:tc>
          <w:tcPr>
            <w:tcW w:w="418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0，14，600</w:t>
            </w:r>
          </w:p>
        </w:tc>
        <w:tc>
          <w:tcPr>
            <w:tcW w:w="268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1532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  <w:tc>
          <w:tcPr>
            <w:tcW w:w="418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0，14，600</w:t>
            </w:r>
          </w:p>
        </w:tc>
        <w:tc>
          <w:tcPr>
            <w:tcW w:w="268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1532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418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0，14，600</w:t>
            </w:r>
          </w:p>
        </w:tc>
        <w:tc>
          <w:tcPr>
            <w:tcW w:w="268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1532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tcW w:w="418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0，14，600</w:t>
            </w:r>
          </w:p>
        </w:tc>
        <w:tc>
          <w:tcPr>
            <w:tcW w:w="268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4200</w:t>
            </w:r>
          </w:p>
        </w:tc>
      </w:tr>
    </w:tbl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综上所述，连接节点的改变对Filebeat性能的并无影响。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jc w:val="left"/>
        <w:rPr>
          <w:rFonts w:hint="eastAsia"/>
          <w:lang w:val="en-US" w:eastAsia="zh-CN"/>
        </w:rPr>
      </w:pPr>
      <w:bookmarkStart w:id="14" w:name="_Toc19129"/>
      <w:r>
        <w:rPr>
          <w:rFonts w:hint="eastAsia"/>
          <w:lang w:val="en-US" w:eastAsia="zh-CN"/>
        </w:rPr>
        <w:t>硬件配置对Filebeat性能的影响</w:t>
      </w:r>
      <w:bookmarkEnd w:id="14"/>
    </w:p>
    <w:p>
      <w:pPr>
        <w:pStyle w:val="5"/>
        <w:rPr>
          <w:rFonts w:hint="eastAsia"/>
          <w:lang w:val="en-US" w:eastAsia="zh-CN"/>
        </w:rPr>
      </w:pPr>
      <w:bookmarkStart w:id="15" w:name="_Toc5627"/>
      <w:r>
        <w:rPr>
          <w:rFonts w:hint="eastAsia"/>
          <w:lang w:val="en-US" w:eastAsia="zh-CN"/>
        </w:rPr>
        <w:t>测试环境</w:t>
      </w:r>
      <w:bookmarkEnd w:id="15"/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考虑到硬件配置可能也会对Filebeat的性能产生影响以及硬件资源有限，所以在主机搭建虚拟服务器通过改变CPU核数以及内存大小来测试Filebeat的性能，虚拟服务器的其他配置如下：CPU：Intel(R) Core(TM) i7-8700 CPU @ 3.20GHz（可变），硬盘：40G，内存：可变（0.5G~3G）,带宽：100MPbs,操作系统：CentOS Linux release 7.5.1804 (Core) 。Filebeat配置文件filebeat.yml的主要参数配置为：compression_level: 0，worker: 14， bulk_max_size: 512。</w:t>
      </w:r>
    </w:p>
    <w:p>
      <w:pPr>
        <w:pStyle w:val="5"/>
        <w:rPr>
          <w:rFonts w:hint="eastAsia"/>
          <w:lang w:val="en-US" w:eastAsia="zh-CN"/>
        </w:rPr>
      </w:pPr>
      <w:bookmarkStart w:id="16" w:name="_Toc7348"/>
      <w:r>
        <w:rPr>
          <w:rFonts w:hint="eastAsia"/>
          <w:lang w:val="en-US" w:eastAsia="zh-CN"/>
        </w:rPr>
        <w:t>测试方法</w:t>
      </w:r>
      <w:bookmarkEnd w:id="16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本文档关于性能测试采用的方法为单一变量法，及保持其他参数不变的情况下对某一参数进行改动分析其性能变化。</w:t>
      </w:r>
    </w:p>
    <w:p>
      <w:pPr>
        <w:pStyle w:val="5"/>
        <w:rPr>
          <w:rFonts w:hint="eastAsia"/>
          <w:lang w:val="en-US" w:eastAsia="zh-CN"/>
        </w:rPr>
      </w:pPr>
      <w:bookmarkStart w:id="17" w:name="_Toc28922"/>
      <w:r>
        <w:rPr>
          <w:rFonts w:hint="eastAsia"/>
          <w:lang w:val="en-US" w:eastAsia="zh-CN"/>
        </w:rPr>
        <w:t>内存大小对Filebeat的影响</w:t>
      </w:r>
      <w:bookmarkEnd w:id="17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其他配置不变，通过改变虚拟机的内存大小来观察Filebeat向Elasticsearch的最大推送能力，具体数据变化如表4-1所示：</w:t>
      </w: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Filebeat性能数据</w:t>
      </w:r>
    </w:p>
    <w:tbl>
      <w:tblPr>
        <w:tblStyle w:val="26"/>
        <w:tblW w:w="8518" w:type="dxa"/>
        <w:tblInd w:w="0" w:type="dxa"/>
        <w:tblBorders>
          <w:top w:val="single" w:color="595959" w:themeColor="text1" w:themeTint="A5" w:sz="4" w:space="0"/>
          <w:left w:val="single" w:color="595959" w:themeColor="text1" w:themeTint="A5" w:sz="4" w:space="0"/>
          <w:bottom w:val="single" w:color="595959" w:themeColor="text1" w:themeTint="A5" w:sz="4" w:space="0"/>
          <w:right w:val="single" w:color="595959" w:themeColor="text1" w:themeTint="A5" w:sz="4" w:space="0"/>
          <w:insideH w:val="single" w:color="595959" w:themeColor="text1" w:themeTint="A5" w:sz="4" w:space="0"/>
          <w:insideV w:val="single" w:color="595959" w:themeColor="text1" w:themeTint="A5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27"/>
        <w:gridCol w:w="1227"/>
        <w:gridCol w:w="1229"/>
        <w:gridCol w:w="1214"/>
        <w:gridCol w:w="1214"/>
        <w:gridCol w:w="1205"/>
        <w:gridCol w:w="1202"/>
      </w:tblGrid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32" w:hRule="atLeast"/>
        </w:trPr>
        <w:tc>
          <w:tcPr>
            <w:tcW w:w="1227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内存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(G)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CPU核数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(个)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最大推送速度（条/s）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CPU使用率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内存占用（G）</w:t>
            </w:r>
          </w:p>
        </w:tc>
        <w:tc>
          <w:tcPr>
            <w:tcW w:w="120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磁盘读取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(kb/s)</w:t>
            </w:r>
          </w:p>
        </w:tc>
        <w:tc>
          <w:tcPr>
            <w:tcW w:w="1202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磁盘写入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(kb/s)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0.5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4000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9%~11%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0.075</w:t>
            </w:r>
          </w:p>
        </w:tc>
        <w:tc>
          <w:tcPr>
            <w:tcW w:w="12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850~3300</w:t>
            </w:r>
          </w:p>
        </w:tc>
        <w:tc>
          <w:tcPr>
            <w:tcW w:w="1202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10~20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1227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  <w:tc>
          <w:tcPr>
            <w:tcW w:w="1227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29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4000</w:t>
            </w:r>
          </w:p>
        </w:tc>
        <w:tc>
          <w:tcPr>
            <w:tcW w:w="1214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10%~12%</w:t>
            </w:r>
          </w:p>
        </w:tc>
        <w:tc>
          <w:tcPr>
            <w:tcW w:w="1214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0.071</w:t>
            </w:r>
          </w:p>
        </w:tc>
        <w:tc>
          <w:tcPr>
            <w:tcW w:w="1205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850~3300</w:t>
            </w:r>
          </w:p>
        </w:tc>
        <w:tc>
          <w:tcPr>
            <w:tcW w:w="1202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10~20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1227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  <w:tc>
          <w:tcPr>
            <w:tcW w:w="1227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29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4000</w:t>
            </w:r>
          </w:p>
        </w:tc>
        <w:tc>
          <w:tcPr>
            <w:tcW w:w="1214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6%~9%</w:t>
            </w:r>
          </w:p>
        </w:tc>
        <w:tc>
          <w:tcPr>
            <w:tcW w:w="1214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0.065</w:t>
            </w:r>
          </w:p>
        </w:tc>
        <w:tc>
          <w:tcPr>
            <w:tcW w:w="1205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850~2200</w:t>
            </w:r>
          </w:p>
        </w:tc>
        <w:tc>
          <w:tcPr>
            <w:tcW w:w="1202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10~20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1227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1227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29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3800</w:t>
            </w:r>
          </w:p>
        </w:tc>
        <w:tc>
          <w:tcPr>
            <w:tcW w:w="1214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6%~10%</w:t>
            </w:r>
          </w:p>
        </w:tc>
        <w:tc>
          <w:tcPr>
            <w:tcW w:w="1214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0.065</w:t>
            </w:r>
          </w:p>
        </w:tc>
        <w:tc>
          <w:tcPr>
            <w:tcW w:w="1205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850~1700</w:t>
            </w:r>
          </w:p>
        </w:tc>
        <w:tc>
          <w:tcPr>
            <w:tcW w:w="1202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10~20</w:t>
            </w:r>
          </w:p>
        </w:tc>
      </w:tr>
    </w:tbl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由上表所得，虚拟机内存大小的变化对Filebeat的推送性能并未实质性变化。</w:t>
      </w:r>
    </w:p>
    <w:p>
      <w:pPr>
        <w:pStyle w:val="5"/>
        <w:rPr>
          <w:rFonts w:hint="eastAsia"/>
          <w:lang w:val="en-US" w:eastAsia="zh-CN"/>
        </w:rPr>
      </w:pPr>
      <w:bookmarkStart w:id="18" w:name="_Toc5382"/>
      <w:r>
        <w:rPr>
          <w:rFonts w:hint="eastAsia"/>
          <w:lang w:val="en-US" w:eastAsia="zh-CN"/>
        </w:rPr>
        <w:t>CPU性能对Filebeat的影响</w:t>
      </w:r>
      <w:bookmarkEnd w:id="18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因主机CPU型号无法改变，所以只能通过改变虚拟机CPU核数来间接改变虚拟机的CPU性能，具体数据变化如表4-2所示：</w:t>
      </w: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Filebeat性能数据</w:t>
      </w:r>
    </w:p>
    <w:tbl>
      <w:tblPr>
        <w:tblStyle w:val="26"/>
        <w:tblW w:w="8518" w:type="dxa"/>
        <w:tblInd w:w="0" w:type="dxa"/>
        <w:tblBorders>
          <w:top w:val="single" w:color="595959" w:themeColor="text1" w:themeTint="A5" w:sz="4" w:space="0"/>
          <w:left w:val="single" w:color="595959" w:themeColor="text1" w:themeTint="A5" w:sz="4" w:space="0"/>
          <w:bottom w:val="single" w:color="595959" w:themeColor="text1" w:themeTint="A5" w:sz="4" w:space="0"/>
          <w:right w:val="single" w:color="595959" w:themeColor="text1" w:themeTint="A5" w:sz="4" w:space="0"/>
          <w:insideH w:val="single" w:color="595959" w:themeColor="text1" w:themeTint="A5" w:sz="4" w:space="0"/>
          <w:insideV w:val="single" w:color="595959" w:themeColor="text1" w:themeTint="A5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27"/>
        <w:gridCol w:w="1227"/>
        <w:gridCol w:w="1229"/>
        <w:gridCol w:w="1214"/>
        <w:gridCol w:w="1214"/>
        <w:gridCol w:w="1205"/>
        <w:gridCol w:w="1202"/>
      </w:tblGrid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32" w:hRule="atLeast"/>
        </w:trPr>
        <w:tc>
          <w:tcPr>
            <w:tcW w:w="1227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内存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(G)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CPU核数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(个)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最大推送速度（条/s）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CPU使用率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内存占用（G）</w:t>
            </w:r>
          </w:p>
        </w:tc>
        <w:tc>
          <w:tcPr>
            <w:tcW w:w="120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磁盘读取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(kb/s)</w:t>
            </w:r>
          </w:p>
        </w:tc>
        <w:tc>
          <w:tcPr>
            <w:tcW w:w="1202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磁盘写入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(kb/s)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3800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6%~10%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0.065</w:t>
            </w:r>
          </w:p>
        </w:tc>
        <w:tc>
          <w:tcPr>
            <w:tcW w:w="12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850~1800</w:t>
            </w:r>
          </w:p>
        </w:tc>
        <w:tc>
          <w:tcPr>
            <w:tcW w:w="1202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10~20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1227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1227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29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4200</w:t>
            </w:r>
          </w:p>
        </w:tc>
        <w:tc>
          <w:tcPr>
            <w:tcW w:w="1214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7%~10%</w:t>
            </w:r>
          </w:p>
        </w:tc>
        <w:tc>
          <w:tcPr>
            <w:tcW w:w="1214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0.080</w:t>
            </w:r>
          </w:p>
        </w:tc>
        <w:tc>
          <w:tcPr>
            <w:tcW w:w="1205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820~2400</w:t>
            </w:r>
          </w:p>
        </w:tc>
        <w:tc>
          <w:tcPr>
            <w:tcW w:w="1202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15~20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1227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1227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4400</w:t>
            </w:r>
          </w:p>
        </w:tc>
        <w:tc>
          <w:tcPr>
            <w:tcW w:w="1214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6%~9%</w:t>
            </w:r>
          </w:p>
        </w:tc>
        <w:tc>
          <w:tcPr>
            <w:tcW w:w="1214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0.075</w:t>
            </w:r>
          </w:p>
        </w:tc>
        <w:tc>
          <w:tcPr>
            <w:tcW w:w="1205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820~2400</w:t>
            </w:r>
          </w:p>
        </w:tc>
        <w:tc>
          <w:tcPr>
            <w:tcW w:w="1202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10~20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1227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1227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229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4300</w:t>
            </w:r>
          </w:p>
        </w:tc>
        <w:tc>
          <w:tcPr>
            <w:tcW w:w="1214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6%~9%</w:t>
            </w:r>
          </w:p>
        </w:tc>
        <w:tc>
          <w:tcPr>
            <w:tcW w:w="1214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0.079</w:t>
            </w:r>
          </w:p>
        </w:tc>
        <w:tc>
          <w:tcPr>
            <w:tcW w:w="1205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820~2400</w:t>
            </w:r>
          </w:p>
        </w:tc>
        <w:tc>
          <w:tcPr>
            <w:tcW w:w="1202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15~20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由上表所得，虚拟机CPU核数的提高一定程度上会提高Filebeat的推送性能，但并无实质性的提高。</w:t>
      </w:r>
    </w:p>
    <w:p>
      <w:pPr>
        <w:pStyle w:val="4"/>
        <w:jc w:val="left"/>
        <w:rPr>
          <w:rFonts w:hint="eastAsia"/>
          <w:lang w:val="en-US" w:eastAsia="zh-CN"/>
        </w:rPr>
      </w:pPr>
      <w:bookmarkStart w:id="19" w:name="_Toc30650"/>
      <w:r>
        <w:rPr>
          <w:rFonts w:hint="eastAsia"/>
          <w:lang w:val="en-US" w:eastAsia="zh-CN"/>
        </w:rPr>
        <w:t>Elasticsearch对Filebeat的影响</w:t>
      </w:r>
      <w:bookmarkEnd w:id="19"/>
    </w:p>
    <w:p>
      <w:pPr>
        <w:pStyle w:val="5"/>
        <w:rPr>
          <w:rFonts w:hint="eastAsia"/>
          <w:lang w:val="en-US" w:eastAsia="zh-CN"/>
        </w:rPr>
      </w:pPr>
      <w:bookmarkStart w:id="20" w:name="_Toc3783"/>
      <w:r>
        <w:rPr>
          <w:rFonts w:hint="eastAsia"/>
          <w:lang w:val="en-US" w:eastAsia="zh-CN"/>
        </w:rPr>
        <w:t>硬件配置</w:t>
      </w:r>
      <w:bookmarkEnd w:id="2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硬件的变化虽然对Filebeat有影响但其影响远小于预想，假设Filebeat的性能瓶颈在与其联系最密切的Elasticsearch上，那么Elasticsearch所在虚拟服务器的硬件配置的改变是否对Filebeat推送数据产生影响。配置4台虚拟机（除内存大小CPU核数其它和上述虚拟服务器配置相同），搭建和测试服务器参数配置相同的Elasticsearch集群。不同Elasticsearch集群配置的测试结果如表5-1所示：</w:t>
      </w: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集群配置测试结果</w:t>
      </w:r>
    </w:p>
    <w:tbl>
      <w:tblPr>
        <w:tblStyle w:val="26"/>
        <w:tblW w:w="8518" w:type="dxa"/>
        <w:tblInd w:w="0" w:type="dxa"/>
        <w:tblBorders>
          <w:top w:val="single" w:color="595959" w:themeColor="text1" w:themeTint="A5" w:sz="4" w:space="0"/>
          <w:left w:val="single" w:color="595959" w:themeColor="text1" w:themeTint="A5" w:sz="4" w:space="0"/>
          <w:bottom w:val="single" w:color="595959" w:themeColor="text1" w:themeTint="A5" w:sz="4" w:space="0"/>
          <w:right w:val="single" w:color="595959" w:themeColor="text1" w:themeTint="A5" w:sz="4" w:space="0"/>
          <w:insideH w:val="single" w:color="595959" w:themeColor="text1" w:themeTint="A5" w:sz="4" w:space="0"/>
          <w:insideV w:val="single" w:color="595959" w:themeColor="text1" w:themeTint="A5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27"/>
        <w:gridCol w:w="1227"/>
        <w:gridCol w:w="1229"/>
        <w:gridCol w:w="1214"/>
        <w:gridCol w:w="1214"/>
        <w:gridCol w:w="1205"/>
        <w:gridCol w:w="1202"/>
      </w:tblGrid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32" w:hRule="atLeast"/>
        </w:trPr>
        <w:tc>
          <w:tcPr>
            <w:tcW w:w="1227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CPU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（型号）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CPU核数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(个)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最大推送速度（条/s）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CPU使用率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内存占用（G）</w:t>
            </w:r>
          </w:p>
        </w:tc>
        <w:tc>
          <w:tcPr>
            <w:tcW w:w="120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磁盘读取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(kb/s)</w:t>
            </w:r>
          </w:p>
        </w:tc>
        <w:tc>
          <w:tcPr>
            <w:tcW w:w="1202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7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磁盘写入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(kb/s)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E5645  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4000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20%~40%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0.075</w:t>
            </w:r>
          </w:p>
        </w:tc>
        <w:tc>
          <w:tcPr>
            <w:tcW w:w="12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850~3300</w:t>
            </w:r>
          </w:p>
        </w:tc>
        <w:tc>
          <w:tcPr>
            <w:tcW w:w="1202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10~20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1227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i7-8700</w:t>
            </w:r>
          </w:p>
        </w:tc>
        <w:tc>
          <w:tcPr>
            <w:tcW w:w="1227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29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10000</w:t>
            </w:r>
          </w:p>
        </w:tc>
        <w:tc>
          <w:tcPr>
            <w:tcW w:w="1214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70%~80%</w:t>
            </w:r>
          </w:p>
        </w:tc>
        <w:tc>
          <w:tcPr>
            <w:tcW w:w="1214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0.077</w:t>
            </w:r>
          </w:p>
        </w:tc>
        <w:tc>
          <w:tcPr>
            <w:tcW w:w="1205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2700~4000</w:t>
            </w:r>
          </w:p>
        </w:tc>
        <w:tc>
          <w:tcPr>
            <w:tcW w:w="1202" w:type="dxa"/>
            <w:tcBorders>
              <w:tl2br w:val="nil"/>
              <w:tr2bl w:val="nil"/>
            </w:tcBorders>
          </w:tcPr>
          <w:p>
            <w:pPr>
              <w:pStyle w:val="27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150~200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注：CPU型号以及核数为不同Elasticsearch集群所在服务器的配置，其它所得数据为Filebeat在测试服务器（192.168.100.49）向不同集群推送数据所得数据。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两种型号得CPU性能对比如图5-1所示：</w:t>
      </w:r>
    </w:p>
    <w:p>
      <w:pPr>
        <w:pStyle w:val="10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CPU性能对比图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2100"/>
            <wp:effectExtent l="0" t="0" r="10160" b="12700"/>
            <wp:docPr id="4" name="图片 4" descr="lALPDgQ9qZADN-wzzQOY_920_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LPDgQ9qZADN-wzzQOY_920_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综上所述，同一服务器上Filebeat向不同配置下的Elasticsearch集群推送数据其性能会有差异，其配置越高Filebeat性能越好。</w:t>
      </w:r>
    </w:p>
    <w:p>
      <w:pPr>
        <w:pStyle w:val="5"/>
        <w:rPr>
          <w:rFonts w:hint="eastAsia"/>
          <w:lang w:val="en-US" w:eastAsia="zh-CN"/>
        </w:rPr>
      </w:pPr>
      <w:bookmarkStart w:id="21" w:name="_Toc18704"/>
      <w:r>
        <w:rPr>
          <w:rFonts w:hint="eastAsia"/>
          <w:lang w:val="en-US" w:eastAsia="zh-CN"/>
        </w:rPr>
        <w:t>节点数据转移</w:t>
      </w:r>
      <w:bookmarkEnd w:id="2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集群自身会自动调整索引数据在各个节点的存储，当Elasticsearch进行节点间的数据转移时会有大量的磁盘IO操作，这时Filebeat向Elasticsearch集群推送数据的能力会大打折扣（性能下降到之前的二分之一），当Elasticsearch集群索引节点调整完成后，Filebeat则会很快恢复到正常工作的状态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4"/>
        <w:jc w:val="left"/>
        <w:rPr>
          <w:rFonts w:hint="eastAsia"/>
          <w:lang w:val="en-US" w:eastAsia="zh-CN"/>
        </w:rPr>
      </w:pPr>
      <w:bookmarkStart w:id="22" w:name="_Toc9492"/>
      <w:r>
        <w:rPr>
          <w:rFonts w:hint="eastAsia"/>
          <w:lang w:val="en-US" w:eastAsia="zh-CN"/>
        </w:rPr>
        <w:t>Filebeat稳定性</w:t>
      </w:r>
      <w:bookmarkEnd w:id="22"/>
    </w:p>
    <w:p>
      <w:pPr>
        <w:pStyle w:val="5"/>
        <w:rPr>
          <w:rFonts w:hint="eastAsia"/>
          <w:lang w:val="en-US" w:eastAsia="zh-CN"/>
        </w:rPr>
      </w:pPr>
      <w:bookmarkStart w:id="23" w:name="_Toc5343"/>
      <w:r>
        <w:rPr>
          <w:rFonts w:hint="eastAsia"/>
          <w:lang w:val="en-US" w:eastAsia="zh-CN"/>
        </w:rPr>
        <w:t>Filebeat长期运行稳定性测试</w:t>
      </w:r>
      <w:bookmarkEnd w:id="23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通过使用脚本模仿日志产生环境24小时为Filebeat提供伪日志（脚本日志生成速度：1800条/s），下面为Filebeat连续运行5天Elasticsearch集群对应得索引数据：</w:t>
      </w:r>
    </w:p>
    <w:p>
      <w:pPr>
        <w:pStyle w:val="10"/>
        <w:ind w:left="0" w:leftChars="0" w:firstLine="0" w:firstLineChars="0"/>
        <w:jc w:val="right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索引数据</w:t>
      </w:r>
    </w:p>
    <w:p>
      <w:pPr>
        <w:pStyle w:val="2"/>
        <w:ind w:left="0" w:leftChars="0" w:firstLine="0" w:firstLineChars="0"/>
        <w:jc w:val="left"/>
      </w:pPr>
      <w:r>
        <w:drawing>
          <wp:inline distT="0" distB="0" distL="114300" distR="114300">
            <wp:extent cx="5263515" cy="735330"/>
            <wp:effectExtent l="0" t="0" r="13335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如图6-1所示，Filebeat每天向集群推送得索引数据大致相同且也符合Filebeat数据统计文档对日志数量及所占空间得统计。在对Filebeat长期的使用研究中也并没遇到Filebeat运行不稳定的情况。</w:t>
      </w:r>
    </w:p>
    <w:p>
      <w:pPr>
        <w:pStyle w:val="5"/>
        <w:rPr>
          <w:rFonts w:hint="eastAsia"/>
          <w:lang w:val="en-US" w:eastAsia="zh-CN"/>
        </w:rPr>
      </w:pPr>
      <w:bookmarkStart w:id="24" w:name="_Toc3246"/>
      <w:r>
        <w:rPr>
          <w:rFonts w:hint="eastAsia"/>
          <w:lang w:val="en-US" w:eastAsia="zh-CN"/>
        </w:rPr>
        <w:t>容灾能力</w:t>
      </w:r>
      <w:bookmarkEnd w:id="2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通过对Filebeat所在虚拟机强制关机来模拟现实情况中服务器突然停电宕机的情况，目的是测试正在运行的Filebeat遇到宕机重新启动后其推送的数据日否丢失或增加。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通过脚本生成一份日志数据，在Filebeat对其扫描向集群推送数据时将虚拟机随机宕机3次，其数据推送速度如图6-2所示：</w:t>
      </w:r>
    </w:p>
    <w:p>
      <w:pPr>
        <w:pStyle w:val="10"/>
        <w:ind w:left="0" w:leftChars="0" w:firstLine="0" w:firstLineChars="0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Filebeat数据推送</w:t>
      </w:r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5268595" cy="1287780"/>
            <wp:effectExtent l="0" t="0" r="8255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after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源文件日志条数为：7166056条，生成索引最终数据条数为：7172200，索引数据多出了6144条。为确认多出的数据是否因多次宕机造成，生成类似大小日志文件让Filebeat正常工作，最终索引所含数据条数跟日志文件条数相同，由此可判断索引多出的数据是多次宕机造成。</w:t>
      </w:r>
    </w:p>
    <w:p>
      <w:pPr>
        <w:pStyle w:val="2"/>
        <w:spacing w:before="0" w:after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在多次宕机模拟测试后，均出现因File</w:t>
      </w:r>
      <w:bookmarkStart w:id="25" w:name="_GoBack"/>
      <w:bookmarkEnd w:id="25"/>
      <w:r>
        <w:rPr>
          <w:rFonts w:hint="eastAsia"/>
          <w:lang w:val="en-US" w:eastAsia="zh-CN"/>
        </w:rPr>
        <w:t>beat所在服务器宕机造成索引数据增多的现象，且数据增多的大小跟Filebeat扫描速度跟宕机次数有关，最后得出服务器突然宕机会使增在工作的Filebeat重复推送数据。对此问题的解决方法还在研究中。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footerReference r:id="rId6" w:type="default"/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Style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jc w:val="right"/>
                            <w:rPr>
                              <w:rFonts w:eastAsiaTheme="minor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9.85pt;margin-top:-0.05pt;height:9.55pt;width:23.05pt;mso-position-horizontal-relative:margin;z-index:251658240;mso-width-relative:page;mso-height-relative:page;" filled="f" stroked="f" coordsize="21600,21600" o:gfxdata="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hbW6DXAAAACAEAAA8AAAAA&#10;AAAAAQAgAAAAIgAAAGRycy9kb3ducmV2LnhtbFBLAQIUABQAAAAIAIdO4kA7OZeNFQIAAAcEAAAO&#10;AAAAAAAAAAEAIAAAACYBAABkcnMvZTJvRG9jLnhtbFBLBQYAAAAABgAGAFkBAACt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6"/>
                      <w:jc w:val="right"/>
                      <w:rPr>
                        <w:rFonts w:eastAsiaTheme="minor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4</w:t>
                    </w:r>
                    <w:r>
                      <w:rPr>
                        <w:rFonts w:hint="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23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ln w="127"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25pt;margin-top:-1.5pt;height:0pt;width:412.55pt;z-index:251659264;mso-width-relative:page;mso-height-relative:page;" filled="f" stroked="t" coordsize="21600,21600" o:gfxdata="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IcrM1gAAAAcBAAAPAAAAAAAAAAEAIAAAACIAAABkcnMvZG93bnJldi54bWxQ&#10;SwECFAAUAAAACACHTuJAiUhT0fkBAAC9AwAADgAAAAAAAAABACAAAAAlAQAAZHJzL2Uyb0RvYy54&#10;bWxQSwUGAAAAAAYABgBZAQAAkAUAAAAA&#10;">
              <v:fill on="f" focussize="0,0"/>
              <v:stroke weight="0.01pt" color="#404040 [2429]" opacity="48496f" miterlimit="8" joinstyle="miter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 HYPERLINK \l "目录" </w:instrText>
    </w:r>
    <w:r>
      <w:fldChar w:fldCharType="separate"/>
    </w:r>
    <w:r>
      <w:rPr>
        <w:rStyle w:val="23"/>
        <w:rFonts w:hint="eastAsia"/>
      </w:rPr>
      <w:t>返回目录</w:t>
    </w:r>
    <w:r>
      <w:rPr>
        <w:rStyle w:val="23"/>
        <w:rFonts w:hint="eastAsia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808080" w:sz="4" w:space="1"/>
      </w:pBdr>
      <w:jc w:val="center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Fonts w:hint="eastAsia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Filebeat测试文档 V1.0.0                                                               Enlink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7E1C02"/>
    <w:multiLevelType w:val="multilevel"/>
    <w:tmpl w:val="CF7E1C02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8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46"/>
    <w:rsid w:val="00060D71"/>
    <w:rsid w:val="00172A27"/>
    <w:rsid w:val="0021645E"/>
    <w:rsid w:val="003C3747"/>
    <w:rsid w:val="003C3944"/>
    <w:rsid w:val="004814B1"/>
    <w:rsid w:val="005E1AE0"/>
    <w:rsid w:val="00933895"/>
    <w:rsid w:val="009D5620"/>
    <w:rsid w:val="00C607E4"/>
    <w:rsid w:val="00C62E4A"/>
    <w:rsid w:val="00D155D7"/>
    <w:rsid w:val="011B7A85"/>
    <w:rsid w:val="02FC0103"/>
    <w:rsid w:val="040B70A9"/>
    <w:rsid w:val="0464397F"/>
    <w:rsid w:val="047101CC"/>
    <w:rsid w:val="04DC7B7E"/>
    <w:rsid w:val="06A864A1"/>
    <w:rsid w:val="06D72387"/>
    <w:rsid w:val="07732166"/>
    <w:rsid w:val="07925EFA"/>
    <w:rsid w:val="080A092D"/>
    <w:rsid w:val="08504301"/>
    <w:rsid w:val="090B76CD"/>
    <w:rsid w:val="09767AD2"/>
    <w:rsid w:val="0A4B1E01"/>
    <w:rsid w:val="0ABE060F"/>
    <w:rsid w:val="0B9821D2"/>
    <w:rsid w:val="0B9C5CFE"/>
    <w:rsid w:val="0C9819E9"/>
    <w:rsid w:val="0E142BF0"/>
    <w:rsid w:val="0E4169D9"/>
    <w:rsid w:val="0E88386B"/>
    <w:rsid w:val="0EC02443"/>
    <w:rsid w:val="0FA44F03"/>
    <w:rsid w:val="0FC04380"/>
    <w:rsid w:val="101B2F3F"/>
    <w:rsid w:val="10512A71"/>
    <w:rsid w:val="11096DCF"/>
    <w:rsid w:val="11255CD5"/>
    <w:rsid w:val="11815AB1"/>
    <w:rsid w:val="127D2AF0"/>
    <w:rsid w:val="13F43351"/>
    <w:rsid w:val="14781778"/>
    <w:rsid w:val="15E16BB3"/>
    <w:rsid w:val="16020C5B"/>
    <w:rsid w:val="172A7612"/>
    <w:rsid w:val="18304AA6"/>
    <w:rsid w:val="185E0FFD"/>
    <w:rsid w:val="191E35EF"/>
    <w:rsid w:val="1A3E720C"/>
    <w:rsid w:val="1A661DAE"/>
    <w:rsid w:val="1A6B5460"/>
    <w:rsid w:val="1BF47D78"/>
    <w:rsid w:val="1C6A6455"/>
    <w:rsid w:val="1CA72EF3"/>
    <w:rsid w:val="1CDE0AC6"/>
    <w:rsid w:val="1CF42B96"/>
    <w:rsid w:val="1D156763"/>
    <w:rsid w:val="1D650546"/>
    <w:rsid w:val="1DA77769"/>
    <w:rsid w:val="1DBB5FCF"/>
    <w:rsid w:val="1DCA2065"/>
    <w:rsid w:val="1DCD13C5"/>
    <w:rsid w:val="1EF534B3"/>
    <w:rsid w:val="1F184858"/>
    <w:rsid w:val="1F526E8D"/>
    <w:rsid w:val="20207290"/>
    <w:rsid w:val="21745353"/>
    <w:rsid w:val="21BE6A90"/>
    <w:rsid w:val="2243704A"/>
    <w:rsid w:val="22F26C6D"/>
    <w:rsid w:val="23584BB5"/>
    <w:rsid w:val="23B032C5"/>
    <w:rsid w:val="246623D1"/>
    <w:rsid w:val="25A63761"/>
    <w:rsid w:val="25DD7EC7"/>
    <w:rsid w:val="25EE7661"/>
    <w:rsid w:val="26C47E0F"/>
    <w:rsid w:val="27D91172"/>
    <w:rsid w:val="282535A0"/>
    <w:rsid w:val="28931EC9"/>
    <w:rsid w:val="289372BF"/>
    <w:rsid w:val="295810D8"/>
    <w:rsid w:val="29D27747"/>
    <w:rsid w:val="29DC066F"/>
    <w:rsid w:val="2A6A1ABC"/>
    <w:rsid w:val="2BFB6956"/>
    <w:rsid w:val="2C2501D0"/>
    <w:rsid w:val="2C4E41F2"/>
    <w:rsid w:val="2CB31F2D"/>
    <w:rsid w:val="2D3A6B2C"/>
    <w:rsid w:val="2D8F20DB"/>
    <w:rsid w:val="2DA025A0"/>
    <w:rsid w:val="2DD55CC7"/>
    <w:rsid w:val="2E0158E0"/>
    <w:rsid w:val="2E426547"/>
    <w:rsid w:val="2E96164D"/>
    <w:rsid w:val="2EB268C9"/>
    <w:rsid w:val="2F724516"/>
    <w:rsid w:val="300549EE"/>
    <w:rsid w:val="31004841"/>
    <w:rsid w:val="31871EED"/>
    <w:rsid w:val="319E7C4D"/>
    <w:rsid w:val="3219797C"/>
    <w:rsid w:val="326F7054"/>
    <w:rsid w:val="32E072AF"/>
    <w:rsid w:val="32E14312"/>
    <w:rsid w:val="342F791E"/>
    <w:rsid w:val="3486538D"/>
    <w:rsid w:val="34FF5D1D"/>
    <w:rsid w:val="35EB19EF"/>
    <w:rsid w:val="36063BD7"/>
    <w:rsid w:val="362F4BB3"/>
    <w:rsid w:val="3649298A"/>
    <w:rsid w:val="36875759"/>
    <w:rsid w:val="37214054"/>
    <w:rsid w:val="3849193A"/>
    <w:rsid w:val="38E671A1"/>
    <w:rsid w:val="39F74362"/>
    <w:rsid w:val="3A401B1C"/>
    <w:rsid w:val="3A430216"/>
    <w:rsid w:val="3AF4529D"/>
    <w:rsid w:val="3BCD2C3A"/>
    <w:rsid w:val="3C2F0485"/>
    <w:rsid w:val="3D827CF9"/>
    <w:rsid w:val="3D8D63EE"/>
    <w:rsid w:val="3DB17205"/>
    <w:rsid w:val="3DBF5783"/>
    <w:rsid w:val="3E086ACF"/>
    <w:rsid w:val="3FB45F6A"/>
    <w:rsid w:val="3FD2163D"/>
    <w:rsid w:val="416669D0"/>
    <w:rsid w:val="435872BF"/>
    <w:rsid w:val="44544709"/>
    <w:rsid w:val="446A73D8"/>
    <w:rsid w:val="454C7D4D"/>
    <w:rsid w:val="45A77F3F"/>
    <w:rsid w:val="4684497C"/>
    <w:rsid w:val="4695446E"/>
    <w:rsid w:val="46C24827"/>
    <w:rsid w:val="46C713A0"/>
    <w:rsid w:val="46ED0814"/>
    <w:rsid w:val="47076167"/>
    <w:rsid w:val="47824CC3"/>
    <w:rsid w:val="48363515"/>
    <w:rsid w:val="48473EE2"/>
    <w:rsid w:val="48730AC1"/>
    <w:rsid w:val="488D206B"/>
    <w:rsid w:val="4893551B"/>
    <w:rsid w:val="48B24F28"/>
    <w:rsid w:val="497E427A"/>
    <w:rsid w:val="49A87448"/>
    <w:rsid w:val="49D161A0"/>
    <w:rsid w:val="4B4C334C"/>
    <w:rsid w:val="4B5F54A7"/>
    <w:rsid w:val="4B987844"/>
    <w:rsid w:val="4D6C5A15"/>
    <w:rsid w:val="4E2C444D"/>
    <w:rsid w:val="4E5E1A9B"/>
    <w:rsid w:val="4E6A5084"/>
    <w:rsid w:val="4F713115"/>
    <w:rsid w:val="4F960656"/>
    <w:rsid w:val="4FBA1242"/>
    <w:rsid w:val="4FFA7616"/>
    <w:rsid w:val="511107FE"/>
    <w:rsid w:val="517E1540"/>
    <w:rsid w:val="51EC610A"/>
    <w:rsid w:val="525F64EC"/>
    <w:rsid w:val="52D04012"/>
    <w:rsid w:val="532B1AB1"/>
    <w:rsid w:val="535A46BE"/>
    <w:rsid w:val="54546633"/>
    <w:rsid w:val="54911BBC"/>
    <w:rsid w:val="54C008BA"/>
    <w:rsid w:val="55421B34"/>
    <w:rsid w:val="56432DEE"/>
    <w:rsid w:val="573A0943"/>
    <w:rsid w:val="575E2747"/>
    <w:rsid w:val="57B179A7"/>
    <w:rsid w:val="581774A1"/>
    <w:rsid w:val="58533189"/>
    <w:rsid w:val="587E2954"/>
    <w:rsid w:val="59322DFC"/>
    <w:rsid w:val="5A1136F3"/>
    <w:rsid w:val="5A2A5D68"/>
    <w:rsid w:val="5B7C6E8E"/>
    <w:rsid w:val="5B9C6266"/>
    <w:rsid w:val="5B9E3BB0"/>
    <w:rsid w:val="5BB234D0"/>
    <w:rsid w:val="5BC062C0"/>
    <w:rsid w:val="5BFF3A39"/>
    <w:rsid w:val="5C5F1112"/>
    <w:rsid w:val="5CBB7214"/>
    <w:rsid w:val="5CFC7314"/>
    <w:rsid w:val="5D1C2B98"/>
    <w:rsid w:val="5D5F3108"/>
    <w:rsid w:val="5DA923D2"/>
    <w:rsid w:val="5DAD4BA5"/>
    <w:rsid w:val="5E084342"/>
    <w:rsid w:val="5E5F7F5A"/>
    <w:rsid w:val="60BF696F"/>
    <w:rsid w:val="60D109B9"/>
    <w:rsid w:val="62EF1199"/>
    <w:rsid w:val="630D72AC"/>
    <w:rsid w:val="640736A2"/>
    <w:rsid w:val="643431D7"/>
    <w:rsid w:val="649B79F2"/>
    <w:rsid w:val="64E32E5F"/>
    <w:rsid w:val="65262541"/>
    <w:rsid w:val="6537670C"/>
    <w:rsid w:val="66977391"/>
    <w:rsid w:val="66E11A66"/>
    <w:rsid w:val="6846359C"/>
    <w:rsid w:val="686C4B22"/>
    <w:rsid w:val="697D49B1"/>
    <w:rsid w:val="6A036F9F"/>
    <w:rsid w:val="6A72295D"/>
    <w:rsid w:val="6B0B3669"/>
    <w:rsid w:val="6B153DD7"/>
    <w:rsid w:val="6B1659C3"/>
    <w:rsid w:val="6BF26A3D"/>
    <w:rsid w:val="6BFD5CA1"/>
    <w:rsid w:val="6C90612D"/>
    <w:rsid w:val="6D250089"/>
    <w:rsid w:val="6DEA64D2"/>
    <w:rsid w:val="6DF7257D"/>
    <w:rsid w:val="6E0F3EEC"/>
    <w:rsid w:val="6E84403F"/>
    <w:rsid w:val="6EFF2541"/>
    <w:rsid w:val="6F072370"/>
    <w:rsid w:val="70661DFA"/>
    <w:rsid w:val="70A12B03"/>
    <w:rsid w:val="72044E56"/>
    <w:rsid w:val="72B03287"/>
    <w:rsid w:val="72BE46F2"/>
    <w:rsid w:val="731A7718"/>
    <w:rsid w:val="7370094E"/>
    <w:rsid w:val="73B16831"/>
    <w:rsid w:val="74AA7E2E"/>
    <w:rsid w:val="74DC2250"/>
    <w:rsid w:val="74F275A7"/>
    <w:rsid w:val="7572054D"/>
    <w:rsid w:val="758457A7"/>
    <w:rsid w:val="759A30EE"/>
    <w:rsid w:val="76084EF6"/>
    <w:rsid w:val="765C527C"/>
    <w:rsid w:val="7665722F"/>
    <w:rsid w:val="766B4844"/>
    <w:rsid w:val="766D2782"/>
    <w:rsid w:val="77163F0B"/>
    <w:rsid w:val="772F29F6"/>
    <w:rsid w:val="77C513AE"/>
    <w:rsid w:val="7845451E"/>
    <w:rsid w:val="78B274A6"/>
    <w:rsid w:val="78E9634D"/>
    <w:rsid w:val="78ED3104"/>
    <w:rsid w:val="7B827E54"/>
    <w:rsid w:val="7B8963E7"/>
    <w:rsid w:val="7BF26797"/>
    <w:rsid w:val="7D3D5AF5"/>
    <w:rsid w:val="7D497A5D"/>
    <w:rsid w:val="7D8A4D70"/>
    <w:rsid w:val="7DC82727"/>
    <w:rsid w:val="7E5E57ED"/>
    <w:rsid w:val="7F362D06"/>
    <w:rsid w:val="7FF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2"/>
    <w:qFormat/>
    <w:uiPriority w:val="0"/>
    <w:pPr>
      <w:keepNext/>
      <w:keepLines/>
      <w:numPr>
        <w:ilvl w:val="0"/>
        <w:numId w:val="1"/>
      </w:numPr>
      <w:tabs>
        <w:tab w:val="left" w:pos="420"/>
        <w:tab w:val="clear" w:pos="0"/>
      </w:tabs>
      <w:spacing w:before="60" w:after="160" w:line="576" w:lineRule="auto"/>
      <w:jc w:val="center"/>
      <w:outlineLvl w:val="0"/>
    </w:pPr>
    <w:rPr>
      <w:b/>
      <w:kern w:val="44"/>
      <w:sz w:val="44"/>
    </w:rPr>
  </w:style>
  <w:style w:type="paragraph" w:styleId="5">
    <w:name w:val="heading 2"/>
    <w:basedOn w:val="1"/>
    <w:next w:val="2"/>
    <w:link w:val="30"/>
    <w:unhideWhenUsed/>
    <w:qFormat/>
    <w:uiPriority w:val="0"/>
    <w:pPr>
      <w:keepNext/>
      <w:keepLines/>
      <w:numPr>
        <w:ilvl w:val="1"/>
        <w:numId w:val="1"/>
      </w:numPr>
      <w:spacing w:before="240" w:after="10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2"/>
    <w:link w:val="29"/>
    <w:unhideWhenUsed/>
    <w:qFormat/>
    <w:uiPriority w:val="0"/>
    <w:pPr>
      <w:keepNext/>
      <w:keepLines/>
      <w:numPr>
        <w:ilvl w:val="2"/>
        <w:numId w:val="1"/>
      </w:numPr>
      <w:spacing w:before="200" w:after="100" w:line="413" w:lineRule="auto"/>
      <w:outlineLvl w:val="2"/>
    </w:pPr>
    <w:rPr>
      <w:b/>
      <w:sz w:val="30"/>
    </w:rPr>
  </w:style>
  <w:style w:type="paragraph" w:styleId="7">
    <w:name w:val="heading 4"/>
    <w:basedOn w:val="1"/>
    <w:next w:val="2"/>
    <w:unhideWhenUsed/>
    <w:qFormat/>
    <w:uiPriority w:val="0"/>
    <w:pPr>
      <w:keepNext/>
      <w:keepLines/>
      <w:numPr>
        <w:ilvl w:val="3"/>
        <w:numId w:val="1"/>
      </w:numPr>
      <w:spacing w:before="200" w:after="100" w:line="372" w:lineRule="auto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2"/>
    <w:unhideWhenUsed/>
    <w:qFormat/>
    <w:uiPriority w:val="0"/>
    <w:pPr>
      <w:keepNext/>
      <w:keepLines/>
      <w:numPr>
        <w:ilvl w:val="4"/>
        <w:numId w:val="1"/>
      </w:numPr>
      <w:spacing w:before="200" w:after="100" w:line="372" w:lineRule="auto"/>
      <w:ind w:left="992" w:hanging="992"/>
      <w:outlineLvl w:val="4"/>
    </w:pPr>
    <w:rPr>
      <w:b/>
      <w:sz w:val="24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spacing w:before="60" w:after="60"/>
      <w:ind w:firstLine="420" w:firstLineChars="2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10">
    <w:name w:val="caption"/>
    <w:basedOn w:val="1"/>
    <w:next w:val="1"/>
    <w:semiHidden/>
    <w:unhideWhenUsed/>
    <w:qFormat/>
    <w:uiPriority w:val="0"/>
    <w:pPr>
      <w:jc w:val="right"/>
    </w:pPr>
    <w:rPr>
      <w:rFonts w:ascii="Arial" w:hAnsi="Arial" w:eastAsia="宋体"/>
      <w:i/>
      <w:color w:val="595959" w:themeColor="text1" w:themeTint="A6"/>
      <w:sz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1">
    <w:name w:val="Body Text Indent"/>
    <w:basedOn w:val="1"/>
    <w:qFormat/>
    <w:uiPriority w:val="0"/>
    <w:pPr>
      <w:spacing w:after="120"/>
      <w:ind w:left="420" w:leftChars="200"/>
    </w:pPr>
  </w:style>
  <w:style w:type="paragraph" w:styleId="12">
    <w:name w:val="toc 5"/>
    <w:basedOn w:val="1"/>
    <w:next w:val="1"/>
    <w:qFormat/>
    <w:uiPriority w:val="0"/>
    <w:pPr>
      <w:ind w:left="840" w:leftChars="400"/>
    </w:pPr>
  </w:style>
  <w:style w:type="paragraph" w:styleId="13">
    <w:name w:val="toc 3"/>
    <w:basedOn w:val="1"/>
    <w:next w:val="1"/>
    <w:qFormat/>
    <w:uiPriority w:val="39"/>
    <w:pPr>
      <w:adjustRightInd w:val="0"/>
      <w:ind w:left="420" w:leftChars="200"/>
    </w:pPr>
  </w:style>
  <w:style w:type="paragraph" w:styleId="14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5">
    <w:name w:val="Balloon Text"/>
    <w:basedOn w:val="1"/>
    <w:link w:val="28"/>
    <w:uiPriority w:val="0"/>
    <w:rPr>
      <w:rFonts w:ascii="宋体" w:eastAsia="宋体"/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color w:val="595959" w:themeColor="text1" w:themeTint="A6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Body Text First Indent 2"/>
    <w:basedOn w:val="11"/>
    <w:qFormat/>
    <w:uiPriority w:val="0"/>
    <w:pPr>
      <w:ind w:firstLine="420" w:firstLineChars="200"/>
    </w:pPr>
  </w:style>
  <w:style w:type="paragraph" w:styleId="1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color w:val="595959" w:themeColor="text1" w:themeTint="A6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oc 1"/>
    <w:basedOn w:val="1"/>
    <w:next w:val="1"/>
    <w:qFormat/>
    <w:uiPriority w:val="39"/>
    <w:pPr>
      <w:adjustRightInd w:val="0"/>
      <w:spacing w:before="50" w:beforeLines="50"/>
    </w:pPr>
  </w:style>
  <w:style w:type="paragraph" w:styleId="20">
    <w:name w:val="toc 4"/>
    <w:basedOn w:val="1"/>
    <w:next w:val="1"/>
    <w:qFormat/>
    <w:uiPriority w:val="0"/>
    <w:pPr>
      <w:ind w:left="630" w:leftChars="300"/>
    </w:pPr>
  </w:style>
  <w:style w:type="paragraph" w:styleId="21">
    <w:name w:val="toc 2"/>
    <w:basedOn w:val="1"/>
    <w:next w:val="1"/>
    <w:qFormat/>
    <w:uiPriority w:val="39"/>
    <w:pPr>
      <w:ind w:left="210" w:leftChars="100"/>
    </w:pPr>
  </w:style>
  <w:style w:type="character" w:styleId="23">
    <w:name w:val="FollowedHyperlink"/>
    <w:basedOn w:val="22"/>
    <w:qFormat/>
    <w:uiPriority w:val="0"/>
    <w:rPr>
      <w:color w:val="800080"/>
      <w:u w:val="single"/>
    </w:rPr>
  </w:style>
  <w:style w:type="character" w:styleId="24">
    <w:name w:val="Hyperlink"/>
    <w:basedOn w:val="22"/>
    <w:qFormat/>
    <w:uiPriority w:val="99"/>
    <w:rPr>
      <w:color w:val="0000FF"/>
      <w:u w:val="single"/>
    </w:r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7">
    <w:name w:val="表格内容"/>
    <w:basedOn w:val="1"/>
    <w:qFormat/>
    <w:uiPriority w:val="0"/>
    <w:pPr>
      <w:adjustRightInd w:val="0"/>
      <w:snapToGrid w:val="0"/>
    </w:pPr>
  </w:style>
  <w:style w:type="character" w:customStyle="1" w:styleId="28">
    <w:name w:val="批注框文本字符"/>
    <w:basedOn w:val="22"/>
    <w:link w:val="15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29">
    <w:name w:val="标题 3 Char"/>
    <w:link w:val="6"/>
    <w:qFormat/>
    <w:uiPriority w:val="0"/>
    <w:rPr>
      <w:b/>
      <w:sz w:val="30"/>
    </w:rPr>
  </w:style>
  <w:style w:type="character" w:customStyle="1" w:styleId="30">
    <w:name w:val="标题 2 Char"/>
    <w:link w:val="5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:\Workspace\Documents\&#25968;&#25454;&#20013;&#24515;%20-%20&#39033;&#30446;&#31649;&#29702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76B96A-723D-6D4E-9AB7-2817D8BD12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C:\Workspace\Documents\数据中心 - 项目管理\Normal.wpt</Template>
  <Pages>7</Pages>
  <Words>1428</Words>
  <Characters>1658</Characters>
  <Lines>138</Lines>
  <Paragraphs>146</Paragraphs>
  <TotalTime>1</TotalTime>
  <ScaleCrop>false</ScaleCrop>
  <LinksUpToDate>false</LinksUpToDate>
  <CharactersWithSpaces>2940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2018-10-10T05:26:00Z</dcterms:created>
  <dc:creator>lidan</dc:creator>
  <cp:lastModifiedBy>zhiqiang</cp:lastModifiedBy>
  <cp:lastPrinted>2018-10-10T05:24:00Z</cp:lastPrinted>
  <dcterms:modified xsi:type="dcterms:W3CDTF">2018-12-28T08:43:32Z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