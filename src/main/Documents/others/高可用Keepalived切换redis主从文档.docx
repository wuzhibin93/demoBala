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高可用Keepalived切换redis主从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</w:pPr>
      <w:r>
        <w:rPr>
          <w:rFonts w:hint="eastAsia"/>
        </w:rPr>
        <w:t>V1.0.0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杜标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9"/>
        <w:tabs>
          <w:tab w:val="right" w:leader="dot" w:pos="8306"/>
        </w:tabs>
        <w:spacing w:before="0" w:beforeLines="0" w:after="156" w:afterLines="50"/>
        <w:jc w:val="left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_Toc32355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_Toc32355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_Toc2194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_Toc29742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  <w:lang w:val="en-US" w:eastAsia="zh-CN"/>
        </w:rPr>
        <w:t>安装redis</w:t>
      </w:r>
      <w:r>
        <w:tab/>
      </w:r>
      <w:r>
        <w:fldChar w:fldCharType="begin"/>
      </w:r>
      <w:r>
        <w:instrText xml:space="preserve"> PAGEREF _Toc29742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_Toc21715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2.1. </w:t>
      </w:r>
      <w:r>
        <w:rPr>
          <w:rFonts w:hint="eastAsia"/>
          <w:lang w:val="en-US" w:eastAsia="zh-CN"/>
        </w:rPr>
        <w:t>安装步骤</w:t>
      </w:r>
      <w:r>
        <w:tab/>
      </w:r>
      <w:r>
        <w:fldChar w:fldCharType="begin"/>
      </w:r>
      <w:r>
        <w:instrText xml:space="preserve"> PAGEREF _Toc21715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_Toc17066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2.2. </w:t>
      </w:r>
      <w:r>
        <w:rPr>
          <w:rFonts w:hint="eastAsia"/>
          <w:lang w:val="en-US" w:eastAsia="zh-CN"/>
        </w:rPr>
        <w:t>配置redis</w:t>
      </w:r>
      <w:r>
        <w:tab/>
      </w:r>
      <w:r>
        <w:fldChar w:fldCharType="begin"/>
      </w:r>
      <w:r>
        <w:instrText xml:space="preserve"> PAGEREF _Toc17066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_Toc6978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 </w:t>
      </w:r>
      <w:r>
        <w:rPr>
          <w:rFonts w:hint="eastAsia"/>
          <w:lang w:val="en-US" w:eastAsia="zh-CN"/>
        </w:rPr>
        <w:t>安装keepalived</w:t>
      </w:r>
      <w:r>
        <w:tab/>
      </w:r>
      <w:r>
        <w:fldChar w:fldCharType="begin"/>
      </w:r>
      <w:r>
        <w:instrText xml:space="preserve"> PAGEREF _Toc6978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_Toc30413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3.1. </w:t>
      </w:r>
      <w:r>
        <w:rPr>
          <w:rFonts w:hint="eastAsia"/>
          <w:lang w:val="en-US" w:eastAsia="zh-CN"/>
        </w:rPr>
        <w:t>安装步骤</w:t>
      </w:r>
      <w:r>
        <w:tab/>
      </w:r>
      <w:r>
        <w:fldChar w:fldCharType="begin"/>
      </w:r>
      <w:r>
        <w:instrText xml:space="preserve"> PAGEREF _Toc30413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_Toc4389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3.2. </w:t>
      </w:r>
      <w:r>
        <w:rPr>
          <w:rFonts w:hint="eastAsia"/>
          <w:lang w:val="en-US" w:eastAsia="zh-CN"/>
        </w:rPr>
        <w:t>配置keepalived</w:t>
      </w:r>
      <w:r>
        <w:tab/>
      </w:r>
      <w:r>
        <w:fldChar w:fldCharType="begin"/>
      </w:r>
      <w:r>
        <w:instrText xml:space="preserve"> PAGEREF _Toc4389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_Toc25700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3.2.1. </w:t>
      </w:r>
      <w:r>
        <w:rPr>
          <w:rFonts w:hint="eastAsia"/>
          <w:lang w:val="en-US" w:eastAsia="zh-CN"/>
        </w:rPr>
        <w:t>master侧的配置</w:t>
      </w:r>
      <w:r>
        <w:tab/>
      </w:r>
      <w:r>
        <w:fldChar w:fldCharType="begin"/>
      </w:r>
      <w:r>
        <w:instrText xml:space="preserve"> PAGEREF _Toc25700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_Toc18500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3.2.2. </w:t>
      </w:r>
      <w:r>
        <w:rPr>
          <w:rFonts w:hint="eastAsia"/>
          <w:lang w:val="en-US" w:eastAsia="zh-CN"/>
        </w:rPr>
        <w:t>backup侧的配置</w:t>
      </w:r>
      <w:r>
        <w:tab/>
      </w:r>
      <w:r>
        <w:fldChar w:fldCharType="begin"/>
      </w:r>
      <w:r>
        <w:instrText xml:space="preserve"> PAGEREF _Toc18500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_Toc30334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3.2.3. </w:t>
      </w:r>
      <w:r>
        <w:rPr>
          <w:rFonts w:hint="eastAsia"/>
          <w:lang w:val="en-US" w:eastAsia="zh-CN"/>
        </w:rPr>
        <w:t>测试</w:t>
      </w:r>
      <w:r>
        <w:tab/>
      </w:r>
      <w:r>
        <w:fldChar w:fldCharType="begin"/>
      </w:r>
      <w:r>
        <w:instrText xml:space="preserve"> PAGEREF _Toc30334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_Toc17972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4. </w:t>
      </w:r>
      <w:r>
        <w:rPr>
          <w:rFonts w:hint="eastAsia"/>
          <w:lang w:val="en-US" w:eastAsia="zh-CN"/>
        </w:rPr>
        <w:t>三个脚本</w:t>
      </w:r>
      <w:r>
        <w:tab/>
      </w:r>
      <w:r>
        <w:fldChar w:fldCharType="begin"/>
      </w:r>
      <w:r>
        <w:instrText xml:space="preserve"> PAGEREF _Toc17972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_Toc20499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4.1. </w:t>
      </w:r>
      <w:r>
        <w:rPr>
          <w:rFonts w:hint="eastAsia"/>
          <w:lang w:val="en-US" w:eastAsia="zh-CN"/>
        </w:rPr>
        <w:t>升级为master触发执行的脚本</w:t>
      </w:r>
      <w:r>
        <w:tab/>
      </w:r>
      <w:r>
        <w:fldChar w:fldCharType="begin"/>
      </w:r>
      <w:r>
        <w:instrText xml:space="preserve"> PAGEREF _Toc20499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_Toc28382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4.2. </w:t>
      </w:r>
      <w:r>
        <w:rPr>
          <w:rFonts w:hint="eastAsia"/>
          <w:lang w:val="en-US" w:eastAsia="zh-CN"/>
        </w:rPr>
        <w:t>降级为backup触发执行的脚本</w:t>
      </w:r>
      <w:r>
        <w:tab/>
      </w:r>
      <w:r>
        <w:fldChar w:fldCharType="begin"/>
      </w:r>
      <w:r>
        <w:instrText xml:space="preserve"> PAGEREF _Toc28382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_Toc9978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cron定时任务</w:t>
      </w:r>
      <w:r>
        <w:tab/>
      </w:r>
      <w:r>
        <w:fldChar w:fldCharType="begin"/>
      </w:r>
      <w:r>
        <w:instrText xml:space="preserve"> PAGEREF _Toc9978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5" w:type="first"/>
          <w:footerReference r:id="rId6" w:type="first"/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</w:pPr>
      <w:bookmarkStart w:id="1" w:name="_Toc14211"/>
      <w:bookmarkStart w:id="2" w:name="_Toc32355"/>
      <w:r>
        <w:rPr>
          <w:rFonts w:hint="eastAsia"/>
        </w:rPr>
        <w:t>概述</w:t>
      </w:r>
      <w:bookmarkEnd w:id="1"/>
      <w:bookmarkEnd w:id="2"/>
    </w:p>
    <w:p>
      <w:pPr>
        <w:pStyle w:val="2"/>
      </w:pPr>
      <w:r>
        <w:rPr>
          <w:rFonts w:hint="eastAsia"/>
        </w:rPr>
        <w:t>本文档</w:t>
      </w:r>
      <w:r>
        <w:rPr>
          <w:rFonts w:hint="eastAsia"/>
          <w:lang w:val="en-US" w:eastAsia="zh-CN"/>
        </w:rPr>
        <w:t>简</w:t>
      </w:r>
      <w:r>
        <w:rPr>
          <w:rFonts w:hint="eastAsia"/>
        </w:rPr>
        <w:t>述</w:t>
      </w:r>
      <w:r>
        <w:rPr>
          <w:rFonts w:hint="eastAsia"/>
          <w:lang w:val="en-US" w:eastAsia="zh-CN"/>
        </w:rPr>
        <w:t>keepalived和redis在linux系统下的安装以及通过keepalived配置redis主从节点切换以实现redis高可用</w:t>
      </w:r>
      <w:r>
        <w:rPr>
          <w:rFonts w:hint="eastAsia"/>
        </w:rPr>
        <w:t>。</w:t>
      </w:r>
    </w:p>
    <w:p>
      <w:pPr>
        <w:pStyle w:val="5"/>
      </w:pPr>
      <w:bookmarkStart w:id="3" w:name="_Toc2194"/>
      <w:r>
        <w:rPr>
          <w:rFonts w:hint="eastAsia"/>
        </w:rPr>
        <w:t>说明</w:t>
      </w:r>
      <w:bookmarkEnd w:id="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本文档</w:t>
      </w:r>
      <w:r>
        <w:rPr>
          <w:rFonts w:hint="eastAsia"/>
          <w:lang w:val="en-US" w:eastAsia="zh-CN"/>
        </w:rPr>
        <w:t>使用的keepalived版本是2.0.11，linux发行版是centos7，redis版本是5.0.3。本文档实现高可用的方式是用keepalived控制主从节点的相互切换，但系统承载力没有提高。在高并发、存在三台主机可用的情况下，可选用哨兵式、集群式来实现高可用目标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实现redis高可用时，系统对外只暴露了虚拟ip（VIP），因此对客户端无感知。初始时，A机的redis是主节点，B机的redis是从节点。当主机A的redis死掉（或者A机宕机）之后，主机A的优先级降低，B机夺得了VIP，同时B机的redis由从节点升级成为主节点继续提供服务。当A机redis恢复后，B机仍持有VIP，A机的redis将成为B机redis的从节点。如图1-1所示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5269230" cy="3256280"/>
            <wp:effectExtent l="0" t="0" r="762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1-1</w:t>
      </w:r>
      <w:r>
        <w:rPr>
          <w:rFonts w:hint="eastAsia"/>
          <w:lang w:eastAsia="zh-CN"/>
        </w:rPr>
        <w:t xml:space="preserve"> 总体逻辑图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4"/>
      </w:pPr>
      <w:bookmarkStart w:id="4" w:name="_Toc29742"/>
      <w:r>
        <w:rPr>
          <w:rFonts w:hint="eastAsia"/>
          <w:lang w:val="en-US" w:eastAsia="zh-CN"/>
        </w:rPr>
        <w:t>安装redis</w:t>
      </w:r>
      <w:bookmarkEnd w:id="4"/>
    </w:p>
    <w:p>
      <w:pPr>
        <w:pStyle w:val="2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  <w:lang w:val="en-US" w:eastAsia="zh-CN"/>
        </w:rPr>
        <w:t>redis的安装步骤</w:t>
      </w:r>
      <w:r>
        <w:rPr>
          <w:rFonts w:hint="eastAsia"/>
        </w:rPr>
        <w:t>及</w:t>
      </w:r>
      <w:r>
        <w:rPr>
          <w:rFonts w:hint="eastAsia"/>
          <w:lang w:val="en-US" w:eastAsia="zh-CN"/>
        </w:rPr>
        <w:t>redis的配置</w:t>
      </w:r>
      <w:r>
        <w:rPr>
          <w:rFonts w:hint="eastAsia"/>
        </w:rPr>
        <w:t>。</w:t>
      </w:r>
    </w:p>
    <w:p>
      <w:pPr>
        <w:pStyle w:val="5"/>
      </w:pPr>
      <w:bookmarkStart w:id="5" w:name="_Toc21715"/>
      <w:r>
        <w:rPr>
          <w:rFonts w:hint="eastAsia"/>
          <w:lang w:val="en-US" w:eastAsia="zh-CN"/>
        </w:rPr>
        <w:t>安装步骤</w:t>
      </w:r>
      <w:bookmarkEnd w:id="5"/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下载、编译和安装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wget http://download.redis.io/releases/redis-5.0.3.tar.gz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tar xzf redis-5.0.3.tar.gz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cd redis-5.0.3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ake</w:t>
            </w:r>
            <w:r>
              <w:rPr>
                <w:rFonts w:hint="eastAsia"/>
                <w:lang w:val="en-US" w:eastAsia="zh-CN"/>
              </w:rPr>
              <w:t xml:space="preserve"> &amp;&amp; make install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</w:pPr>
      <w:r>
        <w:rPr>
          <w:rFonts w:hint="eastAsia"/>
          <w:lang w:val="en-US" w:eastAsia="zh-CN"/>
        </w:rPr>
        <w:t>启动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src/redis-server</w:t>
            </w:r>
            <w:r>
              <w:rPr>
                <w:rFonts w:hint="eastAsia"/>
                <w:lang w:val="en-US" w:eastAsia="zh-CN"/>
              </w:rPr>
              <w:t xml:space="preserve">  redis.conf</w:t>
            </w:r>
          </w:p>
        </w:tc>
      </w:tr>
    </w:tbl>
    <w:p>
      <w:pPr>
        <w:pStyle w:val="5"/>
      </w:pPr>
      <w:bookmarkStart w:id="6" w:name="_Toc17066"/>
      <w:r>
        <w:rPr>
          <w:rFonts w:hint="eastAsia"/>
          <w:lang w:val="en-US" w:eastAsia="zh-CN"/>
        </w:rPr>
        <w:t>配置redis</w:t>
      </w:r>
      <w:bookmarkEnd w:id="6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新建配置文件——redis.conf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daemonize yes 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logfile /var/log/redis.log 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bind </w:t>
            </w:r>
            <w:r>
              <w:rPr>
                <w:rFonts w:hint="eastAsia"/>
                <w:lang w:val="en-US" w:eastAsia="zh-CN"/>
              </w:rPr>
              <w:t>0.0.0.0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另一台redis也是同样配置，不同点是redis绑定的ip要根据实际配置。</w:t>
      </w:r>
    </w:p>
    <w:p>
      <w:pPr>
        <w:pStyle w:val="4"/>
      </w:pPr>
      <w:bookmarkStart w:id="7" w:name="_Toc6978"/>
      <w:bookmarkStart w:id="8" w:name="_目录页"/>
      <w:r>
        <w:rPr>
          <w:rFonts w:hint="eastAsia"/>
          <w:lang w:val="en-US" w:eastAsia="zh-CN"/>
        </w:rPr>
        <w:t>安装keepalived</w:t>
      </w:r>
      <w:bookmarkEnd w:id="7"/>
    </w:p>
    <w:bookmarkEnd w:id="8"/>
    <w:p>
      <w:pPr>
        <w:pStyle w:val="2"/>
      </w:pPr>
      <w:r>
        <w:rPr>
          <w:rFonts w:hint="eastAsia"/>
        </w:rPr>
        <w:t>本章节描述</w:t>
      </w:r>
      <w:r>
        <w:rPr>
          <w:rFonts w:hint="eastAsia"/>
          <w:lang w:val="en-US" w:eastAsia="zh-CN"/>
        </w:rPr>
        <w:t>keepalived的安装和配置</w:t>
      </w:r>
      <w:r>
        <w:rPr>
          <w:rFonts w:hint="eastAsia"/>
        </w:rPr>
        <w:t>。</w:t>
      </w:r>
    </w:p>
    <w:p>
      <w:pPr>
        <w:pStyle w:val="5"/>
      </w:pPr>
      <w:bookmarkStart w:id="9" w:name="_Toc30413"/>
      <w:r>
        <w:rPr>
          <w:rFonts w:hint="eastAsia"/>
          <w:lang w:val="en-US" w:eastAsia="zh-CN"/>
        </w:rPr>
        <w:t>安装步骤</w:t>
      </w:r>
      <w:bookmarkEnd w:id="9"/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您的系统应该已经安装gcc、openssl-devel等工具，在下面步骤中你可以检查到缺失了哪些编译依赖的工具。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下载并解压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wget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"http://www.keepalived.org/software/keepalived-2.0.11.tar.gz"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default"/>
              </w:rPr>
              <w:t>http://www.keepalived.org/software/keepalived-2.0.11.tar.gz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default"/>
              </w:rPr>
              <w:t>tar -zxvf keepalived-</w:t>
            </w:r>
            <w:r>
              <w:rPr>
                <w:rFonts w:hint="eastAsia"/>
                <w:lang w:val="en-US" w:eastAsia="zh-CN"/>
              </w:rPr>
              <w:t>2.0.11</w:t>
            </w:r>
            <w:r>
              <w:rPr>
                <w:rFonts w:hint="default"/>
              </w:rPr>
              <w:t>.tar.gz 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default"/>
              </w:rPr>
              <w:t>cd keepalived-</w:t>
            </w:r>
            <w:r>
              <w:rPr>
                <w:rFonts w:hint="eastAsia"/>
                <w:lang w:val="en-US" w:eastAsia="zh-CN"/>
              </w:rPr>
              <w:t>2.0.11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检查环境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./configure 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编译以及编译安装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 &amp;&amp; make install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加入到可执行路径下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 keepalived/keepalived  /usr/local/sbin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加入到系统服务中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 keepalived/keepalived.service  /usr/lib/systemd/system/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systemctl enable keepalived</w:t>
            </w:r>
          </w:p>
        </w:tc>
      </w:tr>
    </w:tbl>
    <w:p>
      <w:pPr>
        <w:pStyle w:val="2"/>
        <w:widowControl w:val="0"/>
        <w:numPr>
          <w:ilvl w:val="0"/>
          <w:numId w:val="0"/>
        </w:numPr>
        <w:spacing w:before="60" w:after="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另一台主机也是这样安装。</w:t>
      </w:r>
    </w:p>
    <w:p>
      <w:pPr>
        <w:pStyle w:val="5"/>
      </w:pPr>
      <w:bookmarkStart w:id="10" w:name="_Toc4389"/>
      <w:r>
        <w:rPr>
          <w:rFonts w:hint="eastAsia"/>
          <w:lang w:val="en-US" w:eastAsia="zh-CN"/>
        </w:rPr>
        <w:t>配置keepalived</w:t>
      </w:r>
      <w:bookmarkEnd w:id="1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小节描述</w:t>
      </w:r>
      <w:r>
        <w:rPr>
          <w:rFonts w:hint="eastAsia"/>
          <w:lang w:val="en-US" w:eastAsia="zh-CN"/>
        </w:rPr>
        <w:t>master和backup的配置。</w:t>
      </w:r>
    </w:p>
    <w:p>
      <w:pPr>
        <w:pStyle w:val="6"/>
      </w:pPr>
      <w:bookmarkStart w:id="11" w:name="_Toc25700"/>
      <w:r>
        <w:rPr>
          <w:rFonts w:hint="eastAsia"/>
          <w:lang w:val="en-US" w:eastAsia="zh-CN"/>
        </w:rPr>
        <w:t>master侧的配置</w:t>
      </w:r>
      <w:bookmarkEnd w:id="11"/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master具体配置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global_defs {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router_id redis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enable_script_security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vrrp_instance VI_REDIS {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state BACKUP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interface ens33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virtual_router_id 51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priority 100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advert_int 1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nopreempt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authentication {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auth_type PASS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auth_pass 1111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  <w:bookmarkStart w:id="18" w:name="_GoBack"/>
            <w:bookmarkEnd w:id="18"/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virtual_ipaddress {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192.168.101.127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notify_master "/opt/keepalived/redis_master.sh"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notify_backup "/opt/keepalived/redis_backup.sh"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interface</w:t>
      </w:r>
      <w:r>
        <w:rPr>
          <w:rFonts w:hint="eastAsia"/>
          <w:lang w:val="en-US" w:eastAsia="zh-CN"/>
        </w:rPr>
        <w:t>要写您实际机器上的网卡名称。相同的</w:t>
      </w:r>
      <w:r>
        <w:rPr>
          <w:rFonts w:hint="eastAsia"/>
        </w:rPr>
        <w:t>virtual_router_id</w:t>
      </w:r>
      <w:r>
        <w:rPr>
          <w:rFonts w:hint="eastAsia"/>
          <w:lang w:val="en-US" w:eastAsia="zh-CN"/>
        </w:rPr>
        <w:t>代表同一个组，所以backup端配置</w:t>
      </w:r>
      <w:r>
        <w:rPr>
          <w:rFonts w:hint="eastAsia"/>
        </w:rPr>
        <w:t>virtual_router_id</w:t>
      </w:r>
      <w:r>
        <w:rPr>
          <w:rFonts w:hint="eastAsia"/>
          <w:lang w:val="en-US" w:eastAsia="zh-CN"/>
        </w:rPr>
        <w:t>要跟这个一致。</w:t>
      </w:r>
      <w:r>
        <w:rPr>
          <w:rFonts w:hint="eastAsia"/>
        </w:rPr>
        <w:t>nopreempt</w:t>
      </w:r>
      <w:r>
        <w:rPr>
          <w:rFonts w:hint="eastAsia"/>
          <w:lang w:val="en-US" w:eastAsia="zh-CN"/>
        </w:rPr>
        <w:t>表明其它系统恢复后即使优先权高也不能抢夺我的VIP。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创建用户（keepalived执行脚本需要一个默认用户，叫作keepalived_script）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useradd keepalived_script</w:t>
            </w:r>
          </w:p>
        </w:tc>
      </w:tr>
    </w:tbl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现在master侧配置完毕。</w:t>
      </w:r>
    </w:p>
    <w:p>
      <w:pPr>
        <w:pStyle w:val="6"/>
      </w:pPr>
      <w:bookmarkStart w:id="12" w:name="_Toc18500"/>
      <w:r>
        <w:rPr>
          <w:rFonts w:hint="eastAsia"/>
          <w:lang w:val="en-US" w:eastAsia="zh-CN"/>
        </w:rPr>
        <w:t>backup侧的配置</w:t>
      </w:r>
      <w:bookmarkEnd w:id="12"/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backup具体配置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global_defs {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router_id redis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enable_script_security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}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vrrp_instance VI_REDIS {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state BACKUP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interface ens32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virtual_router_id 51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priority 50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advert_int 1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nopreempt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authentication {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auth_type PASS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auth_pass 1111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}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virtual_ipaddress {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192.168.101.127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}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notify_master "/opt/keepalived/redis_master.sh"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notify_backup "/opt/keepalived/redis_backup.sh"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注意：backup侧的</w:t>
      </w:r>
      <w:r>
        <w:rPr>
          <w:rFonts w:hint="eastAsia" w:eastAsiaTheme="minorEastAsia"/>
          <w:lang w:val="en-US" w:eastAsia="zh-CN"/>
        </w:rPr>
        <w:t xml:space="preserve">priority </w:t>
      </w:r>
      <w:r>
        <w:rPr>
          <w:rFonts w:hint="eastAsia"/>
          <w:lang w:val="en-US" w:eastAsia="zh-CN"/>
        </w:rPr>
        <w:t>是50，而master侧的</w:t>
      </w:r>
      <w:r>
        <w:rPr>
          <w:rFonts w:hint="eastAsia" w:eastAsiaTheme="minorEastAsia"/>
          <w:lang w:val="en-US" w:eastAsia="zh-CN"/>
        </w:rPr>
        <w:t xml:space="preserve">priority </w:t>
      </w:r>
      <w:r>
        <w:rPr>
          <w:rFonts w:hint="eastAsia"/>
          <w:lang w:val="en-US" w:eastAsia="zh-CN"/>
        </w:rPr>
        <w:t>是100。state的状态不能决定真正的状态，真正的状态是由优先级决定的。指定为</w:t>
      </w:r>
      <w:r>
        <w:rPr>
          <w:rFonts w:hint="eastAsia" w:eastAsiaTheme="minorEastAsia"/>
          <w:lang w:val="en-US" w:eastAsia="zh-CN"/>
        </w:rPr>
        <w:t>nopreempt</w:t>
      </w:r>
      <w:r>
        <w:rPr>
          <w:rFonts w:hint="eastAsia"/>
          <w:lang w:val="en-US" w:eastAsia="zh-CN"/>
        </w:rPr>
        <w:t>的时候，state必须是BACKUP。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创建用户（keepalived执行脚本需要一个默认用户，叫作keepalived_script）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useradd keepalived_script</w:t>
            </w:r>
          </w:p>
        </w:tc>
      </w:tr>
    </w:tbl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现在backup侧配置完毕。</w:t>
      </w:r>
    </w:p>
    <w:p>
      <w:pPr>
        <w:pStyle w:val="6"/>
        <w:rPr>
          <w:rFonts w:hint="eastAsia"/>
          <w:lang w:val="en-US" w:eastAsia="zh-CN"/>
        </w:rPr>
      </w:pPr>
      <w:bookmarkStart w:id="13" w:name="_Toc30334"/>
      <w:r>
        <w:rPr>
          <w:rFonts w:hint="eastAsia"/>
          <w:lang w:val="en-US" w:eastAsia="zh-CN"/>
        </w:rPr>
        <w:t>测试</w:t>
      </w:r>
      <w:bookmarkEnd w:id="13"/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分别关闭master机和backup机的防火墙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启动master机的keepalived，查看当前网卡IP信息，VIP被当前机器持有。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启动backup机的keepalived，查看当前网卡IP信息，没有VIP。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关闭master机，查看backup机器的网卡IP信息，发现backup机持有VIP。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启动master机，先关闭防火墙，后启动了keepalived，查看当前网卡IP信息，无VIP。查看backup机器的网卡IP信息，VIP仍被backup机持有。</w:t>
      </w:r>
    </w:p>
    <w:p>
      <w:pPr>
        <w:pStyle w:val="4"/>
      </w:pPr>
      <w:bookmarkStart w:id="14" w:name="_Toc17972"/>
      <w:r>
        <w:rPr>
          <w:rFonts w:hint="eastAsia"/>
          <w:lang w:val="en-US" w:eastAsia="zh-CN"/>
        </w:rPr>
        <w:t>三个脚本</w:t>
      </w:r>
      <w:bookmarkEnd w:id="14"/>
    </w:p>
    <w:p>
      <w:pPr>
        <w:pStyle w:val="2"/>
      </w:pPr>
      <w:r>
        <w:rPr>
          <w:rFonts w:hint="eastAsia"/>
        </w:rPr>
        <w:t>本章节描述</w:t>
      </w:r>
      <w:r>
        <w:rPr>
          <w:rFonts w:hint="eastAsia"/>
          <w:lang w:val="en-US" w:eastAsia="zh-CN"/>
        </w:rPr>
        <w:t>涉及到的所有脚本</w:t>
      </w:r>
      <w:r>
        <w:rPr>
          <w:rFonts w:hint="eastAsia"/>
        </w:rPr>
        <w:t>。</w:t>
      </w:r>
    </w:p>
    <w:p>
      <w:pPr>
        <w:pStyle w:val="5"/>
      </w:pPr>
      <w:bookmarkStart w:id="15" w:name="_Toc20499"/>
      <w:r>
        <w:rPr>
          <w:rFonts w:hint="eastAsia"/>
          <w:lang w:val="en-US" w:eastAsia="zh-CN"/>
        </w:rPr>
        <w:t>升级为master触发执行的脚本</w:t>
      </w:r>
      <w:bookmarkEnd w:id="15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#!/bin/bash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REDISCLI="/opt/redis-5.0.3/src/redis-cli"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LOGFILE="/var/log/keepalived-redis-state.log"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echo "[master]" &gt;&gt; $LOGFILE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date &gt;&gt; $LOGFILE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echo "Being master...." &gt;&gt; $LOGFILE 2&gt;&amp;1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$REDISCLI SLAVEOF NO ONE &gt;&gt; $LOGFILE 2&gt;&amp;1</w:t>
            </w:r>
          </w:p>
        </w:tc>
      </w:tr>
    </w:tbl>
    <w:p>
      <w:pPr>
        <w:pStyle w:val="5"/>
      </w:pPr>
      <w:bookmarkStart w:id="16" w:name="_Toc28382"/>
      <w:r>
        <w:rPr>
          <w:rFonts w:hint="eastAsia"/>
          <w:lang w:val="en-US" w:eastAsia="zh-CN"/>
        </w:rPr>
        <w:t>降级为backup触发执行的脚本</w:t>
      </w:r>
      <w:bookmarkEnd w:id="16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#!/bin/bash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REDISCLI="/opt/redis-5.0.3/src/redis-cli"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LOGFILE="/var/log/keepalived-redis-state.log"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echo "[backup]" &gt;&gt; $LOGFILE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date &gt;&gt; $LOGFILE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echo "Being slave...." &gt;&gt; $LOGFILE 2&gt;&amp;1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$REDISCLI SLAVEOF 192.168.101.128 6379 &gt;&gt; $LOGFILE  2&gt;&amp;1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注意：IP要根据实际编写，master（A机）侧填写backup（B机）侧的IP，backup（B机）侧填写master（A机）侧的IP。</w:t>
      </w:r>
    </w:p>
    <w:p>
      <w:pPr>
        <w:pStyle w:val="5"/>
        <w:rPr>
          <w:rFonts w:hint="eastAsia"/>
          <w:lang w:val="en-US" w:eastAsia="zh-CN"/>
        </w:rPr>
      </w:pPr>
      <w:bookmarkStart w:id="17" w:name="_Toc9978"/>
      <w:r>
        <w:rPr>
          <w:rFonts w:hint="eastAsia"/>
          <w:lang w:val="en-US" w:eastAsia="zh-CN"/>
        </w:rPr>
        <w:t>cron定时任务</w:t>
      </w:r>
      <w:bookmarkEnd w:id="1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此定时任务，每分钟监视一次redis。若redis崩溃，拉起redis进程。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#!/bin/bash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CHECK=`/opt/redis-5.0.3/src/redis-cli PING`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if [ "$CHECK" != "PONG" ] ;then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echo </w:t>
            </w: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“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start redis......</w:t>
            </w: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&gt;&gt; /var/log/cron-redis.log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/opt/redis-5.0.3/src/redis-cli  redis.conf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fi</w:t>
            </w:r>
          </w:p>
        </w:tc>
      </w:tr>
    </w:tbl>
    <w:p>
      <w:pPr>
        <w:pStyle w:val="2"/>
        <w:tabs>
          <w:tab w:val="left" w:pos="108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footerReference r:id="rId7" w:type="default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Style w:val="27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7OZeNFQIAAAc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XBGnGEvtVohW7XDf3voDrhWA56XXjL1w0W3zAf7plD&#10;IeAkKO5wh4dUgEVgsCipwX3+mz/m434wSkmLwiqp/3RgTlCi3hrcXFThaLjR2I2GOegbQK3iNrCb&#10;ZOIFF9RoSgf6I2p+FatgiBmOtUoaRvMm9PLGN8PFapWSUGuWhY3ZWh6he/pWhwCyScxGWnouBrZQ&#10;bWk3w8uIcv71P2U9vd/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hbW6DXAAAACAEAAA8AAAAA&#10;AAAAAQAgAAAAIgAAAGRycy9kb3ducmV2LnhtbFBLAQIUABQAAAAIAIdO4kA7OZeNFQIAAAc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26"/>
        <w:rFonts w:hint="eastAsia"/>
      </w:rPr>
      <w:t>返回目录</w:t>
    </w:r>
    <w:r>
      <w:rPr>
        <w:rStyle w:val="26"/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808080" w:sz="4" w:space="1"/>
      </w:pBdr>
      <w:jc w:val="center"/>
    </w:pPr>
    <w:r>
      <w:rPr>
        <w:rFonts w:hint="eastAsia"/>
        <w:lang w:val="en-US" w:eastAsia="zh-CN"/>
      </w:rPr>
      <w:t xml:space="preserve">Keepalived切换redis   </w:t>
    </w:r>
    <w:r>
      <w:rPr>
        <w:rFonts w:hint="eastAsia"/>
      </w:rPr>
      <w:t>V1.0.0                                                               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808080" w:sz="4" w:space="1"/>
      </w:pBdr>
      <w:jc w:val="center"/>
    </w:pPr>
    <w:r>
      <w:rPr>
        <w:rFonts w:hint="eastAsia"/>
        <w:lang w:val="en-US" w:eastAsia="zh-CN"/>
      </w:rPr>
      <w:t>高可用Keepalived</w:t>
    </w:r>
    <w:r>
      <w:rPr>
        <w:rFonts w:hint="eastAsia"/>
      </w:rPr>
      <w:t>V1.0.0                                                               Enlink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abstractNum w:abstractNumId="1">
    <w:nsid w:val="4B935A00"/>
    <w:multiLevelType w:val="singleLevel"/>
    <w:tmpl w:val="4B935A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0E"/>
    <w:rsid w:val="00004A46"/>
    <w:rsid w:val="00036467"/>
    <w:rsid w:val="00060D71"/>
    <w:rsid w:val="000D4286"/>
    <w:rsid w:val="000F4AFF"/>
    <w:rsid w:val="001603D6"/>
    <w:rsid w:val="00172A27"/>
    <w:rsid w:val="0021645E"/>
    <w:rsid w:val="002234D3"/>
    <w:rsid w:val="003C3747"/>
    <w:rsid w:val="003C3944"/>
    <w:rsid w:val="003D2D2C"/>
    <w:rsid w:val="00423A49"/>
    <w:rsid w:val="00463859"/>
    <w:rsid w:val="004814B1"/>
    <w:rsid w:val="00561586"/>
    <w:rsid w:val="005E1AE0"/>
    <w:rsid w:val="006402DE"/>
    <w:rsid w:val="007D5E76"/>
    <w:rsid w:val="00900A87"/>
    <w:rsid w:val="00933895"/>
    <w:rsid w:val="009D5620"/>
    <w:rsid w:val="00A867D7"/>
    <w:rsid w:val="00B4236B"/>
    <w:rsid w:val="00C607E4"/>
    <w:rsid w:val="00C62E4A"/>
    <w:rsid w:val="00D155D7"/>
    <w:rsid w:val="00DD71C4"/>
    <w:rsid w:val="00F77B9C"/>
    <w:rsid w:val="011B7A85"/>
    <w:rsid w:val="012A114B"/>
    <w:rsid w:val="02170CA5"/>
    <w:rsid w:val="02217CE3"/>
    <w:rsid w:val="02482B63"/>
    <w:rsid w:val="02BB72FB"/>
    <w:rsid w:val="02D011B3"/>
    <w:rsid w:val="02FC0103"/>
    <w:rsid w:val="038111E2"/>
    <w:rsid w:val="03C72D37"/>
    <w:rsid w:val="03CF10E6"/>
    <w:rsid w:val="03D82BB1"/>
    <w:rsid w:val="03F47C97"/>
    <w:rsid w:val="04293AAD"/>
    <w:rsid w:val="043C5C18"/>
    <w:rsid w:val="0464397F"/>
    <w:rsid w:val="047101CC"/>
    <w:rsid w:val="04C86B61"/>
    <w:rsid w:val="04DC7B7E"/>
    <w:rsid w:val="05461D69"/>
    <w:rsid w:val="057F3736"/>
    <w:rsid w:val="05A57B27"/>
    <w:rsid w:val="05EF31CB"/>
    <w:rsid w:val="06243726"/>
    <w:rsid w:val="062B49F4"/>
    <w:rsid w:val="06A864A1"/>
    <w:rsid w:val="06AB182F"/>
    <w:rsid w:val="06D72387"/>
    <w:rsid w:val="06F1188D"/>
    <w:rsid w:val="07732166"/>
    <w:rsid w:val="07925EFA"/>
    <w:rsid w:val="07A21C35"/>
    <w:rsid w:val="080A092D"/>
    <w:rsid w:val="081E38AD"/>
    <w:rsid w:val="082F5345"/>
    <w:rsid w:val="08504301"/>
    <w:rsid w:val="08E34549"/>
    <w:rsid w:val="090B76CD"/>
    <w:rsid w:val="091214F0"/>
    <w:rsid w:val="09136DD5"/>
    <w:rsid w:val="09646D8E"/>
    <w:rsid w:val="0966401B"/>
    <w:rsid w:val="09767AD2"/>
    <w:rsid w:val="098E4A21"/>
    <w:rsid w:val="0A4B1E01"/>
    <w:rsid w:val="0A7250CB"/>
    <w:rsid w:val="0AB53EF9"/>
    <w:rsid w:val="0B2F42DE"/>
    <w:rsid w:val="0B400E60"/>
    <w:rsid w:val="0B6317A8"/>
    <w:rsid w:val="0B9821D2"/>
    <w:rsid w:val="0B9C5CFE"/>
    <w:rsid w:val="0C07284E"/>
    <w:rsid w:val="0C3D5CE2"/>
    <w:rsid w:val="0C6524F1"/>
    <w:rsid w:val="0C9819E9"/>
    <w:rsid w:val="0CE32B1C"/>
    <w:rsid w:val="0D5C33F9"/>
    <w:rsid w:val="0D845A30"/>
    <w:rsid w:val="0E142BF0"/>
    <w:rsid w:val="0E3979AD"/>
    <w:rsid w:val="0E4169D9"/>
    <w:rsid w:val="0E88386B"/>
    <w:rsid w:val="0EBD2D66"/>
    <w:rsid w:val="0EC02443"/>
    <w:rsid w:val="0F4D72F9"/>
    <w:rsid w:val="0F8A277A"/>
    <w:rsid w:val="0F8E65DD"/>
    <w:rsid w:val="0FA44F03"/>
    <w:rsid w:val="0FC04380"/>
    <w:rsid w:val="101B2F3F"/>
    <w:rsid w:val="10367710"/>
    <w:rsid w:val="10512A71"/>
    <w:rsid w:val="10B1223E"/>
    <w:rsid w:val="10B37D9A"/>
    <w:rsid w:val="10C34AE0"/>
    <w:rsid w:val="11096DCF"/>
    <w:rsid w:val="11255CD5"/>
    <w:rsid w:val="11503791"/>
    <w:rsid w:val="11815AB1"/>
    <w:rsid w:val="11E1463C"/>
    <w:rsid w:val="127D2AF0"/>
    <w:rsid w:val="13162130"/>
    <w:rsid w:val="13C76021"/>
    <w:rsid w:val="13F43351"/>
    <w:rsid w:val="14026F98"/>
    <w:rsid w:val="14781778"/>
    <w:rsid w:val="14D764C6"/>
    <w:rsid w:val="14F439B4"/>
    <w:rsid w:val="15422820"/>
    <w:rsid w:val="15647204"/>
    <w:rsid w:val="15E16BB3"/>
    <w:rsid w:val="16020C5B"/>
    <w:rsid w:val="16182171"/>
    <w:rsid w:val="166E2E0E"/>
    <w:rsid w:val="169B3C0B"/>
    <w:rsid w:val="16CD20B8"/>
    <w:rsid w:val="16D74102"/>
    <w:rsid w:val="171F1ABC"/>
    <w:rsid w:val="172A7612"/>
    <w:rsid w:val="17334F35"/>
    <w:rsid w:val="173D5F6B"/>
    <w:rsid w:val="177365D2"/>
    <w:rsid w:val="182126E9"/>
    <w:rsid w:val="185E0FFD"/>
    <w:rsid w:val="18BD21A7"/>
    <w:rsid w:val="18E7126F"/>
    <w:rsid w:val="191E35EF"/>
    <w:rsid w:val="19F41504"/>
    <w:rsid w:val="1A3E720C"/>
    <w:rsid w:val="1A422DCF"/>
    <w:rsid w:val="1A661DAE"/>
    <w:rsid w:val="1A6B5460"/>
    <w:rsid w:val="1AF35B55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AE0915"/>
    <w:rsid w:val="1EC4090E"/>
    <w:rsid w:val="1EF534B3"/>
    <w:rsid w:val="1F184858"/>
    <w:rsid w:val="1F4F743E"/>
    <w:rsid w:val="1F526E8D"/>
    <w:rsid w:val="1F561766"/>
    <w:rsid w:val="1F9B4EA4"/>
    <w:rsid w:val="1FAA5D41"/>
    <w:rsid w:val="20207290"/>
    <w:rsid w:val="20487497"/>
    <w:rsid w:val="20F74247"/>
    <w:rsid w:val="2144766B"/>
    <w:rsid w:val="21745353"/>
    <w:rsid w:val="217D2ACB"/>
    <w:rsid w:val="21837423"/>
    <w:rsid w:val="21BE6A90"/>
    <w:rsid w:val="21D06699"/>
    <w:rsid w:val="21EF625B"/>
    <w:rsid w:val="220026A7"/>
    <w:rsid w:val="221A0237"/>
    <w:rsid w:val="2243704A"/>
    <w:rsid w:val="22C84F86"/>
    <w:rsid w:val="22F26C6D"/>
    <w:rsid w:val="23082B5C"/>
    <w:rsid w:val="233E2AB2"/>
    <w:rsid w:val="23584BB5"/>
    <w:rsid w:val="23812019"/>
    <w:rsid w:val="238C6E02"/>
    <w:rsid w:val="23B032C5"/>
    <w:rsid w:val="23D14A60"/>
    <w:rsid w:val="246623D1"/>
    <w:rsid w:val="24887DFA"/>
    <w:rsid w:val="25046B75"/>
    <w:rsid w:val="25550043"/>
    <w:rsid w:val="259C0F8F"/>
    <w:rsid w:val="25A63761"/>
    <w:rsid w:val="25DD7EC7"/>
    <w:rsid w:val="25EE7661"/>
    <w:rsid w:val="25F00494"/>
    <w:rsid w:val="26224238"/>
    <w:rsid w:val="262F6742"/>
    <w:rsid w:val="26316741"/>
    <w:rsid w:val="26983027"/>
    <w:rsid w:val="269B006B"/>
    <w:rsid w:val="26C47E0F"/>
    <w:rsid w:val="270D6452"/>
    <w:rsid w:val="27342EA1"/>
    <w:rsid w:val="277E5E44"/>
    <w:rsid w:val="27D91172"/>
    <w:rsid w:val="27FA45F5"/>
    <w:rsid w:val="28915BE2"/>
    <w:rsid w:val="28931EC9"/>
    <w:rsid w:val="289372BF"/>
    <w:rsid w:val="29072B8A"/>
    <w:rsid w:val="295810D8"/>
    <w:rsid w:val="29D27747"/>
    <w:rsid w:val="2A292972"/>
    <w:rsid w:val="2A340D90"/>
    <w:rsid w:val="2A5A152C"/>
    <w:rsid w:val="2A5B13DF"/>
    <w:rsid w:val="2A5C5A86"/>
    <w:rsid w:val="2A6A1ABC"/>
    <w:rsid w:val="2A7F282D"/>
    <w:rsid w:val="2AC45BE6"/>
    <w:rsid w:val="2BDB7CA0"/>
    <w:rsid w:val="2BDD7DA9"/>
    <w:rsid w:val="2BF305BE"/>
    <w:rsid w:val="2BFB6956"/>
    <w:rsid w:val="2C1B48EE"/>
    <w:rsid w:val="2C2501D0"/>
    <w:rsid w:val="2C4E41F2"/>
    <w:rsid w:val="2C55320D"/>
    <w:rsid w:val="2C824106"/>
    <w:rsid w:val="2CB31F2D"/>
    <w:rsid w:val="2CC048C8"/>
    <w:rsid w:val="2CD022D5"/>
    <w:rsid w:val="2D2C1F6E"/>
    <w:rsid w:val="2D3A6B2C"/>
    <w:rsid w:val="2D966AA5"/>
    <w:rsid w:val="2D9C05ED"/>
    <w:rsid w:val="2DA025A0"/>
    <w:rsid w:val="2DBB2CF9"/>
    <w:rsid w:val="2DC50B06"/>
    <w:rsid w:val="2DD35285"/>
    <w:rsid w:val="2DD55CC7"/>
    <w:rsid w:val="2E0158E0"/>
    <w:rsid w:val="2E404164"/>
    <w:rsid w:val="2E426547"/>
    <w:rsid w:val="2E96164D"/>
    <w:rsid w:val="2EB268C9"/>
    <w:rsid w:val="2F515443"/>
    <w:rsid w:val="2F5C1C48"/>
    <w:rsid w:val="2F724516"/>
    <w:rsid w:val="2F7F4BD1"/>
    <w:rsid w:val="2FA97EE3"/>
    <w:rsid w:val="2FC331E0"/>
    <w:rsid w:val="2FD31D62"/>
    <w:rsid w:val="300549EE"/>
    <w:rsid w:val="3010247F"/>
    <w:rsid w:val="30B673DA"/>
    <w:rsid w:val="31245EE9"/>
    <w:rsid w:val="313708A5"/>
    <w:rsid w:val="31871EED"/>
    <w:rsid w:val="31C44607"/>
    <w:rsid w:val="31CF77E8"/>
    <w:rsid w:val="3219797C"/>
    <w:rsid w:val="32651F99"/>
    <w:rsid w:val="326F7054"/>
    <w:rsid w:val="32A861E3"/>
    <w:rsid w:val="32E072AF"/>
    <w:rsid w:val="32E14312"/>
    <w:rsid w:val="334C0E00"/>
    <w:rsid w:val="335D1706"/>
    <w:rsid w:val="33890092"/>
    <w:rsid w:val="33F739B2"/>
    <w:rsid w:val="34010257"/>
    <w:rsid w:val="34293C4A"/>
    <w:rsid w:val="342F42B2"/>
    <w:rsid w:val="342F791E"/>
    <w:rsid w:val="346A4FAE"/>
    <w:rsid w:val="3486538D"/>
    <w:rsid w:val="34D55092"/>
    <w:rsid w:val="34F61D1C"/>
    <w:rsid w:val="34FF5D1D"/>
    <w:rsid w:val="35DF4E8C"/>
    <w:rsid w:val="35EB19EF"/>
    <w:rsid w:val="36063BD7"/>
    <w:rsid w:val="362234DE"/>
    <w:rsid w:val="362F4BB3"/>
    <w:rsid w:val="36593834"/>
    <w:rsid w:val="36875759"/>
    <w:rsid w:val="36C51C06"/>
    <w:rsid w:val="36F82CA4"/>
    <w:rsid w:val="37214054"/>
    <w:rsid w:val="374F4CCA"/>
    <w:rsid w:val="37BC745B"/>
    <w:rsid w:val="3849193A"/>
    <w:rsid w:val="38A14036"/>
    <w:rsid w:val="38E671A1"/>
    <w:rsid w:val="38E676A2"/>
    <w:rsid w:val="38F85852"/>
    <w:rsid w:val="39F74362"/>
    <w:rsid w:val="3A401B1C"/>
    <w:rsid w:val="3A430216"/>
    <w:rsid w:val="3A4A0654"/>
    <w:rsid w:val="3A646EA0"/>
    <w:rsid w:val="3AF4529D"/>
    <w:rsid w:val="3AF566BA"/>
    <w:rsid w:val="3AF62138"/>
    <w:rsid w:val="3AFD5E98"/>
    <w:rsid w:val="3B1F19E1"/>
    <w:rsid w:val="3B3E56EB"/>
    <w:rsid w:val="3BCD2C3A"/>
    <w:rsid w:val="3C1F2C2D"/>
    <w:rsid w:val="3C2F0485"/>
    <w:rsid w:val="3C63497A"/>
    <w:rsid w:val="3CFA6DBE"/>
    <w:rsid w:val="3D0477BF"/>
    <w:rsid w:val="3D827CF9"/>
    <w:rsid w:val="3D8D63EE"/>
    <w:rsid w:val="3D9F215D"/>
    <w:rsid w:val="3DB17205"/>
    <w:rsid w:val="3DBF5783"/>
    <w:rsid w:val="3DDA1D0E"/>
    <w:rsid w:val="3DFE121E"/>
    <w:rsid w:val="3E086ACF"/>
    <w:rsid w:val="3E116085"/>
    <w:rsid w:val="3E150125"/>
    <w:rsid w:val="3E511EB1"/>
    <w:rsid w:val="3E8C336A"/>
    <w:rsid w:val="3EAA4372"/>
    <w:rsid w:val="3ECD1704"/>
    <w:rsid w:val="3EF959BB"/>
    <w:rsid w:val="3FB45F6A"/>
    <w:rsid w:val="3FD2163D"/>
    <w:rsid w:val="3FF82E3A"/>
    <w:rsid w:val="40492685"/>
    <w:rsid w:val="406260A8"/>
    <w:rsid w:val="407A3A66"/>
    <w:rsid w:val="40895CC0"/>
    <w:rsid w:val="410C50F0"/>
    <w:rsid w:val="416669D0"/>
    <w:rsid w:val="417C27A7"/>
    <w:rsid w:val="41CF5BC6"/>
    <w:rsid w:val="422605A2"/>
    <w:rsid w:val="42CD593E"/>
    <w:rsid w:val="43235217"/>
    <w:rsid w:val="432D0BAC"/>
    <w:rsid w:val="43494DD9"/>
    <w:rsid w:val="434A121C"/>
    <w:rsid w:val="435872BF"/>
    <w:rsid w:val="43BB5165"/>
    <w:rsid w:val="43DE7669"/>
    <w:rsid w:val="443D70F6"/>
    <w:rsid w:val="44544709"/>
    <w:rsid w:val="445634FB"/>
    <w:rsid w:val="446A73D8"/>
    <w:rsid w:val="44A8322A"/>
    <w:rsid w:val="44BB538C"/>
    <w:rsid w:val="44CA2FF5"/>
    <w:rsid w:val="44E22B89"/>
    <w:rsid w:val="451B46D2"/>
    <w:rsid w:val="454C7D4D"/>
    <w:rsid w:val="457D0FD8"/>
    <w:rsid w:val="457F7852"/>
    <w:rsid w:val="45A77F3F"/>
    <w:rsid w:val="45BD309F"/>
    <w:rsid w:val="46261FF5"/>
    <w:rsid w:val="4684497C"/>
    <w:rsid w:val="4695446E"/>
    <w:rsid w:val="46C24827"/>
    <w:rsid w:val="46C713A0"/>
    <w:rsid w:val="47076167"/>
    <w:rsid w:val="470B6CD2"/>
    <w:rsid w:val="471D23C5"/>
    <w:rsid w:val="47824CC3"/>
    <w:rsid w:val="47904B5C"/>
    <w:rsid w:val="47A216D5"/>
    <w:rsid w:val="47E71DEC"/>
    <w:rsid w:val="47FE105E"/>
    <w:rsid w:val="48363515"/>
    <w:rsid w:val="48424870"/>
    <w:rsid w:val="48473EE2"/>
    <w:rsid w:val="48730AC1"/>
    <w:rsid w:val="488D206B"/>
    <w:rsid w:val="4893551B"/>
    <w:rsid w:val="489D6A4C"/>
    <w:rsid w:val="48B24F28"/>
    <w:rsid w:val="48FC7B77"/>
    <w:rsid w:val="491A210D"/>
    <w:rsid w:val="495D77F7"/>
    <w:rsid w:val="497E427A"/>
    <w:rsid w:val="49A87448"/>
    <w:rsid w:val="49D161A0"/>
    <w:rsid w:val="49D8458D"/>
    <w:rsid w:val="49E44713"/>
    <w:rsid w:val="4A2C7792"/>
    <w:rsid w:val="4A34350C"/>
    <w:rsid w:val="4AF61C5D"/>
    <w:rsid w:val="4B354DA4"/>
    <w:rsid w:val="4B465AEA"/>
    <w:rsid w:val="4B4C334C"/>
    <w:rsid w:val="4B5F54A7"/>
    <w:rsid w:val="4B743BA8"/>
    <w:rsid w:val="4B84540D"/>
    <w:rsid w:val="4B987844"/>
    <w:rsid w:val="4BF70089"/>
    <w:rsid w:val="4C1C5E33"/>
    <w:rsid w:val="4C620CE0"/>
    <w:rsid w:val="4D3338E5"/>
    <w:rsid w:val="4D6C5A15"/>
    <w:rsid w:val="4D70127D"/>
    <w:rsid w:val="4DCB6E42"/>
    <w:rsid w:val="4E2C444D"/>
    <w:rsid w:val="4E351024"/>
    <w:rsid w:val="4E3F3DFF"/>
    <w:rsid w:val="4E503600"/>
    <w:rsid w:val="4E5E1A9B"/>
    <w:rsid w:val="4E6A5084"/>
    <w:rsid w:val="4E8938AE"/>
    <w:rsid w:val="4E9C312F"/>
    <w:rsid w:val="4EA63F16"/>
    <w:rsid w:val="4EB210F5"/>
    <w:rsid w:val="4EC12D5A"/>
    <w:rsid w:val="4F713115"/>
    <w:rsid w:val="4F9412B8"/>
    <w:rsid w:val="4F960656"/>
    <w:rsid w:val="4FBA1242"/>
    <w:rsid w:val="4FE52A7E"/>
    <w:rsid w:val="4FFA7616"/>
    <w:rsid w:val="50035404"/>
    <w:rsid w:val="504C0C83"/>
    <w:rsid w:val="511107FE"/>
    <w:rsid w:val="51174F58"/>
    <w:rsid w:val="517E1540"/>
    <w:rsid w:val="51EC610A"/>
    <w:rsid w:val="52031547"/>
    <w:rsid w:val="52167002"/>
    <w:rsid w:val="529F73DE"/>
    <w:rsid w:val="52A60BCF"/>
    <w:rsid w:val="52B06BAA"/>
    <w:rsid w:val="52D04012"/>
    <w:rsid w:val="532B1AB1"/>
    <w:rsid w:val="535A46BE"/>
    <w:rsid w:val="53AB738D"/>
    <w:rsid w:val="53EE0AB0"/>
    <w:rsid w:val="54063866"/>
    <w:rsid w:val="54131FA8"/>
    <w:rsid w:val="54546633"/>
    <w:rsid w:val="54911BBC"/>
    <w:rsid w:val="549F3DBC"/>
    <w:rsid w:val="54C008BA"/>
    <w:rsid w:val="55421B34"/>
    <w:rsid w:val="55C74613"/>
    <w:rsid w:val="56432DEE"/>
    <w:rsid w:val="566420F6"/>
    <w:rsid w:val="56CF4274"/>
    <w:rsid w:val="56F33296"/>
    <w:rsid w:val="573A0943"/>
    <w:rsid w:val="57401E83"/>
    <w:rsid w:val="57525D2A"/>
    <w:rsid w:val="575A42D6"/>
    <w:rsid w:val="575E2747"/>
    <w:rsid w:val="57B179A7"/>
    <w:rsid w:val="581774A1"/>
    <w:rsid w:val="582B1838"/>
    <w:rsid w:val="5850618E"/>
    <w:rsid w:val="587E2954"/>
    <w:rsid w:val="58AF3F00"/>
    <w:rsid w:val="59322DFC"/>
    <w:rsid w:val="597D0EE5"/>
    <w:rsid w:val="59DB6824"/>
    <w:rsid w:val="59F76A53"/>
    <w:rsid w:val="5A0F1AC9"/>
    <w:rsid w:val="5A2A5D68"/>
    <w:rsid w:val="5A694D8D"/>
    <w:rsid w:val="5A7B0B5F"/>
    <w:rsid w:val="5B2115C2"/>
    <w:rsid w:val="5B4C3AD6"/>
    <w:rsid w:val="5B5107C1"/>
    <w:rsid w:val="5B7C6E8E"/>
    <w:rsid w:val="5B9C6266"/>
    <w:rsid w:val="5B9E3BB0"/>
    <w:rsid w:val="5BA43746"/>
    <w:rsid w:val="5BB039A7"/>
    <w:rsid w:val="5BB234D0"/>
    <w:rsid w:val="5BC062C0"/>
    <w:rsid w:val="5BFF3A39"/>
    <w:rsid w:val="5C5F1112"/>
    <w:rsid w:val="5C6D0B5D"/>
    <w:rsid w:val="5C78634F"/>
    <w:rsid w:val="5C903D4A"/>
    <w:rsid w:val="5CBB7214"/>
    <w:rsid w:val="5CDC4E49"/>
    <w:rsid w:val="5CFC7314"/>
    <w:rsid w:val="5D0A47CE"/>
    <w:rsid w:val="5D105785"/>
    <w:rsid w:val="5D16351A"/>
    <w:rsid w:val="5D1C2B98"/>
    <w:rsid w:val="5D2049C4"/>
    <w:rsid w:val="5D250236"/>
    <w:rsid w:val="5D42770C"/>
    <w:rsid w:val="5D5F3108"/>
    <w:rsid w:val="5D9055DC"/>
    <w:rsid w:val="5DA923D2"/>
    <w:rsid w:val="5E084342"/>
    <w:rsid w:val="5E1F79D8"/>
    <w:rsid w:val="5E2A62A8"/>
    <w:rsid w:val="5E2A73A7"/>
    <w:rsid w:val="5E5F7F5A"/>
    <w:rsid w:val="5EA819F5"/>
    <w:rsid w:val="5EA84991"/>
    <w:rsid w:val="5EE63501"/>
    <w:rsid w:val="5EE65F6E"/>
    <w:rsid w:val="5F22774A"/>
    <w:rsid w:val="5F731091"/>
    <w:rsid w:val="5FA54781"/>
    <w:rsid w:val="600D3072"/>
    <w:rsid w:val="603720C6"/>
    <w:rsid w:val="60B355BD"/>
    <w:rsid w:val="60BF696F"/>
    <w:rsid w:val="60D109B9"/>
    <w:rsid w:val="611E442D"/>
    <w:rsid w:val="6127083E"/>
    <w:rsid w:val="61FB007B"/>
    <w:rsid w:val="62400773"/>
    <w:rsid w:val="6245729C"/>
    <w:rsid w:val="628C205C"/>
    <w:rsid w:val="62994121"/>
    <w:rsid w:val="62EF1199"/>
    <w:rsid w:val="62F53EB6"/>
    <w:rsid w:val="630D332C"/>
    <w:rsid w:val="630D72AC"/>
    <w:rsid w:val="63F54F63"/>
    <w:rsid w:val="63F90735"/>
    <w:rsid w:val="640736A2"/>
    <w:rsid w:val="643431D7"/>
    <w:rsid w:val="647A2E40"/>
    <w:rsid w:val="649B79F2"/>
    <w:rsid w:val="64D531AA"/>
    <w:rsid w:val="64D71813"/>
    <w:rsid w:val="64E32E5F"/>
    <w:rsid w:val="651205F8"/>
    <w:rsid w:val="6537670C"/>
    <w:rsid w:val="6551568E"/>
    <w:rsid w:val="661961F2"/>
    <w:rsid w:val="66795F7D"/>
    <w:rsid w:val="66977391"/>
    <w:rsid w:val="66E11A66"/>
    <w:rsid w:val="670457A6"/>
    <w:rsid w:val="670569E0"/>
    <w:rsid w:val="67594DD9"/>
    <w:rsid w:val="679453C9"/>
    <w:rsid w:val="67F0262A"/>
    <w:rsid w:val="680256CD"/>
    <w:rsid w:val="680E44D5"/>
    <w:rsid w:val="6846359C"/>
    <w:rsid w:val="686C4B22"/>
    <w:rsid w:val="68BD64DA"/>
    <w:rsid w:val="69482BB3"/>
    <w:rsid w:val="69757914"/>
    <w:rsid w:val="697D49B1"/>
    <w:rsid w:val="698A1896"/>
    <w:rsid w:val="69C72048"/>
    <w:rsid w:val="69C76DC9"/>
    <w:rsid w:val="69CD6D57"/>
    <w:rsid w:val="6A036F9F"/>
    <w:rsid w:val="6A1E7CCA"/>
    <w:rsid w:val="6A3C0304"/>
    <w:rsid w:val="6A72295D"/>
    <w:rsid w:val="6A780EF2"/>
    <w:rsid w:val="6A8945D9"/>
    <w:rsid w:val="6B0B3669"/>
    <w:rsid w:val="6B153DD7"/>
    <w:rsid w:val="6B1659C3"/>
    <w:rsid w:val="6B8F5751"/>
    <w:rsid w:val="6BA30938"/>
    <w:rsid w:val="6BE75E83"/>
    <w:rsid w:val="6BF26A3D"/>
    <w:rsid w:val="6BFD5CA1"/>
    <w:rsid w:val="6C2E68F6"/>
    <w:rsid w:val="6D15245D"/>
    <w:rsid w:val="6D250089"/>
    <w:rsid w:val="6DB63161"/>
    <w:rsid w:val="6DF7257D"/>
    <w:rsid w:val="6E0F3EEC"/>
    <w:rsid w:val="6E84403F"/>
    <w:rsid w:val="6EFF2541"/>
    <w:rsid w:val="6F072370"/>
    <w:rsid w:val="6F42204C"/>
    <w:rsid w:val="6F4B6225"/>
    <w:rsid w:val="6F6B7BB1"/>
    <w:rsid w:val="6F885D85"/>
    <w:rsid w:val="6F9E0A10"/>
    <w:rsid w:val="6FAD0FBC"/>
    <w:rsid w:val="6FF44835"/>
    <w:rsid w:val="6FF463AA"/>
    <w:rsid w:val="706407B8"/>
    <w:rsid w:val="70661DFA"/>
    <w:rsid w:val="707C30D4"/>
    <w:rsid w:val="70A12B03"/>
    <w:rsid w:val="70AB3750"/>
    <w:rsid w:val="70D51DDC"/>
    <w:rsid w:val="7102328D"/>
    <w:rsid w:val="718F46B0"/>
    <w:rsid w:val="71BF2100"/>
    <w:rsid w:val="71D6233D"/>
    <w:rsid w:val="72325408"/>
    <w:rsid w:val="72AA3AC2"/>
    <w:rsid w:val="72B03287"/>
    <w:rsid w:val="72BE2C92"/>
    <w:rsid w:val="731A7718"/>
    <w:rsid w:val="73277A2F"/>
    <w:rsid w:val="7370094E"/>
    <w:rsid w:val="73B16831"/>
    <w:rsid w:val="748418A1"/>
    <w:rsid w:val="74AA7E2E"/>
    <w:rsid w:val="74DC2250"/>
    <w:rsid w:val="74F275A7"/>
    <w:rsid w:val="7572054D"/>
    <w:rsid w:val="758457A7"/>
    <w:rsid w:val="759A30EE"/>
    <w:rsid w:val="76084EF6"/>
    <w:rsid w:val="76632B45"/>
    <w:rsid w:val="7665722F"/>
    <w:rsid w:val="766B4844"/>
    <w:rsid w:val="766D2782"/>
    <w:rsid w:val="766D4F07"/>
    <w:rsid w:val="767138EC"/>
    <w:rsid w:val="768B42D2"/>
    <w:rsid w:val="76AF3999"/>
    <w:rsid w:val="76AF5CA3"/>
    <w:rsid w:val="77163F0B"/>
    <w:rsid w:val="772F29F6"/>
    <w:rsid w:val="77505935"/>
    <w:rsid w:val="77BA6982"/>
    <w:rsid w:val="77C513AE"/>
    <w:rsid w:val="782549E3"/>
    <w:rsid w:val="78392C31"/>
    <w:rsid w:val="78420F49"/>
    <w:rsid w:val="7845451E"/>
    <w:rsid w:val="787D62BD"/>
    <w:rsid w:val="78B274A6"/>
    <w:rsid w:val="78E9634D"/>
    <w:rsid w:val="78ED3104"/>
    <w:rsid w:val="79540D6D"/>
    <w:rsid w:val="79871A82"/>
    <w:rsid w:val="79D67D3E"/>
    <w:rsid w:val="7A48552B"/>
    <w:rsid w:val="7AAA4884"/>
    <w:rsid w:val="7AC72414"/>
    <w:rsid w:val="7AD663B0"/>
    <w:rsid w:val="7AE97691"/>
    <w:rsid w:val="7AF4256A"/>
    <w:rsid w:val="7B4E2D13"/>
    <w:rsid w:val="7B827E54"/>
    <w:rsid w:val="7B8963E7"/>
    <w:rsid w:val="7BF26797"/>
    <w:rsid w:val="7C254DBA"/>
    <w:rsid w:val="7C466A73"/>
    <w:rsid w:val="7C7028E9"/>
    <w:rsid w:val="7CEA1B5F"/>
    <w:rsid w:val="7D451EBB"/>
    <w:rsid w:val="7D497A5D"/>
    <w:rsid w:val="7D802D80"/>
    <w:rsid w:val="7D89661E"/>
    <w:rsid w:val="7D8A4D70"/>
    <w:rsid w:val="7D997309"/>
    <w:rsid w:val="7DC40126"/>
    <w:rsid w:val="7DC82727"/>
    <w:rsid w:val="7DE23E11"/>
    <w:rsid w:val="7E5E57ED"/>
    <w:rsid w:val="7E7F6DD2"/>
    <w:rsid w:val="7EC614AF"/>
    <w:rsid w:val="7F362D06"/>
    <w:rsid w:val="7F4823DC"/>
    <w:rsid w:val="7F814D87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7">
    <w:name w:val="heading 4"/>
    <w:basedOn w:val="1"/>
    <w:next w:val="2"/>
    <w:unhideWhenUsed/>
    <w:qFormat/>
    <w:uiPriority w:val="0"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2"/>
    <w:unhideWhenUsed/>
    <w:qFormat/>
    <w:uiPriority w:val="0"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10">
    <w:name w:val="caption"/>
    <w:basedOn w:val="1"/>
    <w:next w:val="1"/>
    <w:unhideWhenUsed/>
    <w:qFormat/>
    <w:uiPriority w:val="0"/>
    <w:pPr>
      <w:jc w:val="right"/>
    </w:pPr>
    <w:rPr>
      <w:rFonts w:ascii="Arial" w:hAnsi="Arial" w:eastAsia="宋体"/>
      <w:i/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qFormat/>
    <w:uiPriority w:val="0"/>
    <w:pPr>
      <w:ind w:left="840" w:leftChars="400"/>
    </w:pPr>
  </w:style>
  <w:style w:type="paragraph" w:styleId="13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14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5">
    <w:name w:val="Balloon Text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Body Text First Indent 2"/>
    <w:basedOn w:val="11"/>
    <w:qFormat/>
    <w:uiPriority w:val="0"/>
    <w:pPr>
      <w:ind w:firstLine="420" w:firstLineChars="200"/>
    </w:p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20">
    <w:name w:val="toc 4"/>
    <w:basedOn w:val="1"/>
    <w:next w:val="1"/>
    <w:qFormat/>
    <w:uiPriority w:val="0"/>
    <w:pPr>
      <w:ind w:left="630" w:leftChars="300"/>
    </w:pPr>
  </w:style>
  <w:style w:type="paragraph" w:styleId="21">
    <w:name w:val="toc 2"/>
    <w:basedOn w:val="1"/>
    <w:next w:val="1"/>
    <w:qFormat/>
    <w:uiPriority w:val="39"/>
    <w:pPr>
      <w:ind w:left="210" w:leftChars="100"/>
    </w:pPr>
  </w:style>
  <w:style w:type="paragraph" w:styleId="2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5">
    <w:name w:val="Strong"/>
    <w:basedOn w:val="24"/>
    <w:qFormat/>
    <w:uiPriority w:val="0"/>
    <w:rPr>
      <w:b/>
    </w:rPr>
  </w:style>
  <w:style w:type="character" w:styleId="26">
    <w:name w:val="FollowedHyperlink"/>
    <w:basedOn w:val="24"/>
    <w:qFormat/>
    <w:uiPriority w:val="0"/>
    <w:rPr>
      <w:color w:val="800080"/>
      <w:u w:val="single"/>
    </w:rPr>
  </w:style>
  <w:style w:type="character" w:styleId="27">
    <w:name w:val="Hyperlink"/>
    <w:basedOn w:val="24"/>
    <w:qFormat/>
    <w:uiPriority w:val="99"/>
    <w:rPr>
      <w:color w:val="0000FF"/>
      <w:u w:val="single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表格内容"/>
    <w:basedOn w:val="1"/>
    <w:qFormat/>
    <w:uiPriority w:val="0"/>
    <w:pPr>
      <w:adjustRightInd w:val="0"/>
      <w:snapToGrid w:val="0"/>
    </w:pPr>
  </w:style>
  <w:style w:type="character" w:customStyle="1" w:styleId="31">
    <w:name w:val="批注框文本字符"/>
    <w:basedOn w:val="24"/>
    <w:link w:val="15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F979E-2673-4F48-97C8-257C898A36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Pages>7</Pages>
  <Words>461</Words>
  <Characters>2633</Characters>
  <Lines>21</Lines>
  <Paragraphs>6</Paragraphs>
  <TotalTime>2</TotalTime>
  <ScaleCrop>false</ScaleCrop>
  <LinksUpToDate>false</LinksUpToDate>
  <CharactersWithSpaces>3088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2018-10-10T05:26:00Z</dcterms:created>
  <dc:creator>lidan</dc:creator>
  <cp:lastModifiedBy>arrow</cp:lastModifiedBy>
  <cp:lastPrinted>2018-10-10T05:24:00Z</cp:lastPrinted>
  <dcterms:modified xsi:type="dcterms:W3CDTF">2019-01-11T09:41:09Z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